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92CFA" w14:textId="77777777" w:rsidR="00C53ADA" w:rsidRPr="006A0481" w:rsidRDefault="00C53ADA" w:rsidP="004D6D91">
      <w:pPr>
        <w:pStyle w:val="afff6"/>
      </w:pPr>
      <w:r w:rsidRPr="006A0481">
        <w:t>Министерство образования и науки Российской Федерации</w:t>
      </w:r>
    </w:p>
    <w:p w14:paraId="715F5A5E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Санкт-Петербургский </w:t>
      </w:r>
      <w:r w:rsidR="00C6615B">
        <w:rPr>
          <w:rFonts w:cs="Times New Roman"/>
        </w:rPr>
        <w:t>П</w:t>
      </w:r>
      <w:r w:rsidRPr="006A0481">
        <w:rPr>
          <w:rFonts w:cs="Times New Roman"/>
        </w:rPr>
        <w:t xml:space="preserve">олитехнический </w:t>
      </w:r>
      <w:r w:rsidR="00C6615B">
        <w:rPr>
          <w:rFonts w:cs="Times New Roman"/>
        </w:rPr>
        <w:t>У</w:t>
      </w:r>
      <w:r w:rsidRPr="006A0481">
        <w:rPr>
          <w:rFonts w:cs="Times New Roman"/>
        </w:rPr>
        <w:t>ниверситет</w:t>
      </w:r>
      <w:r w:rsidR="00FF6364" w:rsidRPr="00FF6364">
        <w:rPr>
          <w:rFonts w:cs="Times New Roman"/>
        </w:rPr>
        <w:t xml:space="preserve"> Петра Великого</w:t>
      </w:r>
    </w:p>
    <w:p w14:paraId="721AC966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>—</w:t>
      </w:r>
    </w:p>
    <w:p w14:paraId="08AD34A3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Институт </w:t>
      </w:r>
      <w:r w:rsidR="006E2B77">
        <w:rPr>
          <w:rFonts w:cs="Times New Roman"/>
        </w:rPr>
        <w:t>кибербезопасности и защиты информации</w:t>
      </w:r>
      <w:r w:rsidRPr="006A0481">
        <w:rPr>
          <w:rFonts w:cs="Times New Roman"/>
        </w:rPr>
        <w:t xml:space="preserve"> </w:t>
      </w:r>
    </w:p>
    <w:p w14:paraId="77C8F7F3" w14:textId="77777777" w:rsidR="00C53ADA" w:rsidRDefault="00C53ADA" w:rsidP="00D335CB">
      <w:pPr>
        <w:pStyle w:val="afffd"/>
      </w:pPr>
    </w:p>
    <w:p w14:paraId="73DD21F5" w14:textId="77777777" w:rsidR="006E2B77" w:rsidRPr="00B57B60" w:rsidRDefault="006E2B77" w:rsidP="00C53ADA">
      <w:pPr>
        <w:spacing w:line="240" w:lineRule="auto"/>
        <w:rPr>
          <w:sz w:val="24"/>
          <w:szCs w:val="24"/>
        </w:rPr>
      </w:pPr>
    </w:p>
    <w:p w14:paraId="056C9770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1FA58A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C283557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D9344A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5BE038C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59B113E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8F122E7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5D4FEA3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6739A3D4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294EFC72" w14:textId="443DE6AB" w:rsidR="002632D6" w:rsidRPr="00864347" w:rsidRDefault="002632D6" w:rsidP="002632D6">
      <w:pPr>
        <w:pStyle w:val="afff3"/>
        <w:outlineLvl w:val="0"/>
        <w:rPr>
          <w:caps/>
          <w:sz w:val="24"/>
          <w:szCs w:val="24"/>
          <w:lang w:val="ru-RU"/>
        </w:rPr>
      </w:pPr>
      <w:r w:rsidRPr="00D335CB">
        <w:rPr>
          <w:lang w:val="ru-RU"/>
        </w:rPr>
        <w:t xml:space="preserve">ЛАБОРАТОРНАЯ РАБОТА № </w:t>
      </w:r>
      <w:r w:rsidR="009C7D19" w:rsidRPr="00864347">
        <w:rPr>
          <w:lang w:val="ru-RU"/>
        </w:rPr>
        <w:t>13</w:t>
      </w:r>
    </w:p>
    <w:p w14:paraId="563761A0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25A92A84" w14:textId="7D6D9776" w:rsidR="00601F8B" w:rsidRPr="00601F8B" w:rsidRDefault="00FB359E" w:rsidP="004D6D91">
      <w:pPr>
        <w:pStyle w:val="afff5"/>
        <w:rPr>
          <w:highlight w:val="yellow"/>
        </w:rPr>
      </w:pPr>
      <w:r w:rsidRPr="006A0481">
        <w:t>«</w:t>
      </w:r>
      <w:r w:rsidR="009C7D19">
        <w:t xml:space="preserve">Защита </w:t>
      </w:r>
      <w:r w:rsidR="009C7D19">
        <w:rPr>
          <w:lang w:val="en-US"/>
        </w:rPr>
        <w:t>web</w:t>
      </w:r>
      <w:r w:rsidR="009C7D19" w:rsidRPr="009C7D19">
        <w:t>-</w:t>
      </w:r>
      <w:r w:rsidR="009C7D19">
        <w:t>сервера от несанкционированного доступа</w:t>
      </w:r>
      <w:r w:rsidRPr="006A0481">
        <w:t>»</w:t>
      </w:r>
    </w:p>
    <w:p w14:paraId="65D0D94D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182D4687" w14:textId="1FCC97A5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9C7D19">
        <w:rPr>
          <w:rFonts w:eastAsia="Times New Roman" w:cs="Times New Roman"/>
        </w:rPr>
        <w:t>Основы информационной безопасности</w:t>
      </w:r>
      <w:r w:rsidRPr="006A0481">
        <w:rPr>
          <w:rFonts w:eastAsia="Times New Roman" w:cs="Times New Roman"/>
        </w:rPr>
        <w:t>»</w:t>
      </w:r>
    </w:p>
    <w:p w14:paraId="1BF75D92" w14:textId="77777777" w:rsidR="00C53ADA" w:rsidRDefault="00C53ADA" w:rsidP="00C53ADA"/>
    <w:p w14:paraId="7BCD6A2D" w14:textId="77777777" w:rsidR="00C53ADA" w:rsidRDefault="00C53ADA" w:rsidP="00C53ADA"/>
    <w:p w14:paraId="126F2CC6" w14:textId="77777777" w:rsidR="00830F2D" w:rsidRDefault="00830F2D" w:rsidP="00C53ADA"/>
    <w:p w14:paraId="4E15551C" w14:textId="77777777" w:rsidR="00830F2D" w:rsidRDefault="00830F2D" w:rsidP="00111FF9">
      <w:pPr>
        <w:ind w:firstLine="0"/>
      </w:pPr>
    </w:p>
    <w:p w14:paraId="236F0152" w14:textId="77777777" w:rsidR="00830F2D" w:rsidRDefault="00830F2D" w:rsidP="00C53ADA"/>
    <w:p w14:paraId="74925AB6" w14:textId="77777777" w:rsidR="00C53ADA" w:rsidRPr="00B57B60" w:rsidRDefault="00C53ADA" w:rsidP="00111FF9">
      <w:pPr>
        <w:pStyle w:val="a"/>
        <w:jc w:val="left"/>
      </w:pPr>
      <w:r w:rsidRPr="00B57B60">
        <w:t>Выполнил</w:t>
      </w:r>
    </w:p>
    <w:p w14:paraId="2DAEF39A" w14:textId="77777777" w:rsidR="00C53ADA" w:rsidRPr="00B57B60" w:rsidRDefault="00961BBB" w:rsidP="00111FF9">
      <w:pPr>
        <w:pStyle w:val="a"/>
      </w:pPr>
      <w:r>
        <w:t>студент гр.</w:t>
      </w:r>
      <w:r w:rsidRPr="003F274E">
        <w:t xml:space="preserve"> </w:t>
      </w:r>
      <w:r w:rsidR="003F274E">
        <w:t>4851004</w:t>
      </w:r>
      <w:r w:rsidR="003F274E" w:rsidRPr="003F274E">
        <w:t>/</w:t>
      </w:r>
      <w:r w:rsidR="003F274E">
        <w:t>10001</w:t>
      </w:r>
      <w:r w:rsidR="00111FF9">
        <w:t xml:space="preserve">                                                          </w:t>
      </w:r>
      <w:r w:rsidR="003F274E">
        <w:t>Веремейчук Я.Ю.</w:t>
      </w:r>
    </w:p>
    <w:p w14:paraId="2BC41B9C" w14:textId="77777777" w:rsidR="00C53ADA" w:rsidRPr="00B57B60" w:rsidRDefault="00C53ADA" w:rsidP="00025991">
      <w:pPr>
        <w:pStyle w:val="41"/>
      </w:pPr>
      <w:r w:rsidRPr="00B57B60">
        <w:t>&lt;подпись&gt;</w:t>
      </w:r>
    </w:p>
    <w:p w14:paraId="1D640026" w14:textId="77777777" w:rsidR="000F71FD" w:rsidRDefault="000F71FD" w:rsidP="003C218B">
      <w:pPr>
        <w:pStyle w:val="af6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2066686E" w14:textId="77777777" w:rsidR="00C53ADA" w:rsidRPr="00B57B60" w:rsidRDefault="000F71FD" w:rsidP="00111FF9">
      <w:pPr>
        <w:pStyle w:val="a"/>
        <w:jc w:val="left"/>
      </w:pPr>
      <w:r>
        <w:t>Преподаватель</w:t>
      </w:r>
    </w:p>
    <w:p w14:paraId="13C10766" w14:textId="77777777" w:rsidR="00C53ADA" w:rsidRPr="00B57B60" w:rsidRDefault="00C93DCC" w:rsidP="00111FF9">
      <w:pPr>
        <w:pStyle w:val="a"/>
        <w:jc w:val="left"/>
      </w:pPr>
      <w:r w:rsidRPr="00C93DCC">
        <w:t>асс. преподавателя</w:t>
      </w:r>
      <w:r w:rsidR="00C53ADA" w:rsidRPr="00B57B60">
        <w:tab/>
      </w:r>
      <w:r w:rsidR="00111FF9">
        <w:t xml:space="preserve">                                                              </w:t>
      </w:r>
      <w:r w:rsidR="00C53ADA" w:rsidRPr="00B57B60">
        <w:tab/>
      </w:r>
      <w:r w:rsidR="00111FF9">
        <w:t xml:space="preserve"> </w:t>
      </w:r>
      <w:r w:rsidR="006E2B77" w:rsidRPr="00111FF9">
        <w:t>Панков И.Д.</w:t>
      </w:r>
    </w:p>
    <w:p w14:paraId="6F4599CF" w14:textId="77777777" w:rsidR="00C53ADA" w:rsidRPr="00C53ADA" w:rsidRDefault="00C53ADA" w:rsidP="00025991">
      <w:pPr>
        <w:pStyle w:val="41"/>
      </w:pPr>
      <w:r w:rsidRPr="00C53ADA">
        <w:t>&lt;подпись&gt;</w:t>
      </w:r>
    </w:p>
    <w:p w14:paraId="5C2A9E85" w14:textId="77777777" w:rsidR="00C53ADA" w:rsidRPr="00B57B60" w:rsidRDefault="00C53ADA" w:rsidP="00C53ADA">
      <w:pPr>
        <w:pStyle w:val="af6"/>
        <w:numPr>
          <w:ilvl w:val="0"/>
          <w:numId w:val="24"/>
        </w:numPr>
        <w:tabs>
          <w:tab w:val="left" w:pos="3960"/>
          <w:tab w:val="left" w:pos="6840"/>
        </w:tabs>
        <w:spacing w:after="200" w:line="276" w:lineRule="auto"/>
        <w:jc w:val="left"/>
      </w:pPr>
    </w:p>
    <w:p w14:paraId="6A104C20" w14:textId="77777777" w:rsidR="00C53ADA" w:rsidRPr="006A0481" w:rsidRDefault="00C53ADA" w:rsidP="00C53ADA">
      <w:pPr>
        <w:numPr>
          <w:ilvl w:val="0"/>
          <w:numId w:val="24"/>
        </w:numPr>
        <w:tabs>
          <w:tab w:val="left" w:pos="4746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0E45527A" w14:textId="77777777" w:rsidR="00C53ADA" w:rsidRDefault="00C53ADA" w:rsidP="0002599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1479C68C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1EC2B37E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E6C98F4" w14:textId="1CB5F55F" w:rsidR="00C93DCC" w:rsidRPr="00111FF9" w:rsidRDefault="00C53ADA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  <w:r w:rsidRPr="006A0481">
        <w:rPr>
          <w:rFonts w:eastAsia="Times New Roman" w:cs="Times New Roman"/>
        </w:rPr>
        <w:t>20</w:t>
      </w:r>
      <w:r w:rsidR="003F274E" w:rsidRPr="003F274E">
        <w:rPr>
          <w:rFonts w:eastAsia="Times New Roman" w:cs="Times New Roman"/>
        </w:rPr>
        <w:t>2</w:t>
      </w:r>
      <w:r w:rsidR="009C7D19">
        <w:rPr>
          <w:rFonts w:eastAsia="Times New Roman" w:cs="Times New Roman"/>
        </w:rPr>
        <w:t>2</w:t>
      </w:r>
    </w:p>
    <w:p w14:paraId="17349A9D" w14:textId="77777777" w:rsidR="00601F8B" w:rsidRPr="00D740EB" w:rsidRDefault="00C93DCC" w:rsidP="00111FF9">
      <w:pPr>
        <w:pStyle w:val="a6"/>
      </w:pPr>
      <w:r w:rsidRPr="00D740EB">
        <w:lastRenderedPageBreak/>
        <w:t>Цель работы</w:t>
      </w:r>
    </w:p>
    <w:p w14:paraId="3E389AB6" w14:textId="693E28A1" w:rsidR="00C93DCC" w:rsidRDefault="009C7D19" w:rsidP="00C93DC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П</w:t>
      </w:r>
      <w:r w:rsidRPr="009C7D19">
        <w:rPr>
          <w:rFonts w:eastAsia="Times New Roman" w:cs="Times New Roman"/>
        </w:rPr>
        <w:t>риобретение практических навыков по созданию безопасной рабочей конфигурации web-ce</w:t>
      </w:r>
      <w:r>
        <w:rPr>
          <w:rFonts w:eastAsia="Times New Roman" w:cs="Times New Roman"/>
        </w:rPr>
        <w:t>рв</w:t>
      </w:r>
      <w:r w:rsidRPr="009C7D19">
        <w:rPr>
          <w:rFonts w:eastAsia="Times New Roman" w:cs="Times New Roman"/>
        </w:rPr>
        <w:t>epa Apache, исследование функций безопасности web-ce</w:t>
      </w:r>
      <w:r>
        <w:rPr>
          <w:rFonts w:eastAsia="Times New Roman" w:cs="Times New Roman"/>
        </w:rPr>
        <w:t>рв</w:t>
      </w:r>
      <w:r w:rsidRPr="009C7D19">
        <w:rPr>
          <w:rFonts w:eastAsia="Times New Roman" w:cs="Times New Roman"/>
        </w:rPr>
        <w:t xml:space="preserve">epa </w:t>
      </w:r>
      <w:r w:rsidR="00830E28">
        <w:rPr>
          <w:rFonts w:eastAsia="Times New Roman" w:cs="Times New Roman"/>
        </w:rPr>
        <w:t>и</w:t>
      </w:r>
      <w:r w:rsidRPr="009C7D19">
        <w:rPr>
          <w:rFonts w:eastAsia="Times New Roman" w:cs="Times New Roman"/>
        </w:rPr>
        <w:t xml:space="preserve"> механизмов контроля и управления доступом к страницам сайта.</w:t>
      </w:r>
    </w:p>
    <w:p w14:paraId="3DABA751" w14:textId="77777777" w:rsidR="009C7D19" w:rsidRDefault="009C7D19" w:rsidP="00C93DCC">
      <w:pPr>
        <w:suppressAutoHyphens/>
        <w:rPr>
          <w:rFonts w:eastAsia="Times New Roman" w:cs="Times New Roman"/>
        </w:rPr>
      </w:pPr>
    </w:p>
    <w:p w14:paraId="1C941C60" w14:textId="77777777" w:rsidR="00C93DCC" w:rsidRPr="00C93DCC" w:rsidRDefault="00C93DCC" w:rsidP="00111FF9">
      <w:pPr>
        <w:pStyle w:val="a6"/>
      </w:pPr>
      <w:r>
        <w:t>Постановка задачи</w:t>
      </w:r>
    </w:p>
    <w:p w14:paraId="33CA0DFB" w14:textId="49056080" w:rsidR="009C7D19" w:rsidRPr="00697C01" w:rsidRDefault="00697C01" w:rsidP="00C93DC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Необходимо изучить работу </w:t>
      </w:r>
      <w:r>
        <w:rPr>
          <w:rFonts w:eastAsia="Times New Roman" w:cs="Times New Roman"/>
          <w:lang w:val="en-US"/>
        </w:rPr>
        <w:t>web</w:t>
      </w:r>
      <w:r>
        <w:rPr>
          <w:rFonts w:eastAsia="Times New Roman" w:cs="Times New Roman"/>
        </w:rPr>
        <w:t xml:space="preserve">-сервера </w:t>
      </w:r>
      <w:r>
        <w:rPr>
          <w:rFonts w:eastAsia="Times New Roman" w:cs="Times New Roman"/>
          <w:lang w:val="en-US"/>
        </w:rPr>
        <w:t>Apache</w:t>
      </w:r>
      <w:r>
        <w:rPr>
          <w:rFonts w:eastAsia="Times New Roman" w:cs="Times New Roman"/>
        </w:rPr>
        <w:t>, разработать программу подбора пароля</w:t>
      </w:r>
      <w:r w:rsidR="00D9546F" w:rsidRPr="00D9546F">
        <w:rPr>
          <w:rFonts w:eastAsia="Times New Roman" w:cs="Times New Roman"/>
        </w:rPr>
        <w:t>, зашифрованного способом base64</w:t>
      </w:r>
      <w:r>
        <w:rPr>
          <w:rFonts w:eastAsia="Times New Roman" w:cs="Times New Roman"/>
        </w:rPr>
        <w:t>, разработать программу проверки пароля.</w:t>
      </w:r>
    </w:p>
    <w:p w14:paraId="265F060B" w14:textId="77777777" w:rsidR="00C93DCC" w:rsidRDefault="00C93DCC" w:rsidP="00C93DCC">
      <w:pPr>
        <w:suppressAutoHyphens/>
        <w:rPr>
          <w:rFonts w:eastAsia="Times New Roman" w:cs="Times New Roman"/>
        </w:rPr>
      </w:pPr>
    </w:p>
    <w:p w14:paraId="26778992" w14:textId="77777777" w:rsidR="00C93DCC" w:rsidRPr="00C93DCC" w:rsidRDefault="00C93DCC" w:rsidP="00111FF9">
      <w:pPr>
        <w:pStyle w:val="a6"/>
      </w:pPr>
      <w:r>
        <w:t>Теоретические исследования</w:t>
      </w:r>
    </w:p>
    <w:p w14:paraId="52E57B02" w14:textId="00A2B83F" w:rsidR="00C93DCC" w:rsidRPr="00E31765" w:rsidRDefault="00C93DCC" w:rsidP="00E31765">
      <w:pPr>
        <w:rPr>
          <w:rFonts w:eastAsia="Times New Roman"/>
        </w:rPr>
      </w:pPr>
      <w:r w:rsidRPr="00E31765">
        <w:rPr>
          <w:rFonts w:eastAsia="Times New Roman"/>
        </w:rPr>
        <w:t xml:space="preserve">Необходимо рассмотреть какие существуют подходы к решению задачи. Обычно подходов несколько. Необходимо проанализировать какой из подходов лучше подходит к решению задачи (по каким-либо </w:t>
      </w:r>
      <w:r w:rsidR="00AE1FDE" w:rsidRPr="00E31765">
        <w:rPr>
          <w:rFonts w:eastAsia="Times New Roman"/>
        </w:rPr>
        <w:t xml:space="preserve">выбранным вами </w:t>
      </w:r>
      <w:r w:rsidRPr="00E31765">
        <w:rPr>
          <w:rFonts w:eastAsia="Times New Roman"/>
        </w:rPr>
        <w:t xml:space="preserve">критериям) и обосновать </w:t>
      </w:r>
      <w:r w:rsidR="004A7687">
        <w:rPr>
          <w:rFonts w:eastAsia="Times New Roman"/>
        </w:rPr>
        <w:t>–</w:t>
      </w:r>
      <w:r w:rsidR="00AE1FDE" w:rsidRPr="00E31765">
        <w:rPr>
          <w:rFonts w:eastAsia="Times New Roman"/>
        </w:rPr>
        <w:t xml:space="preserve"> </w:t>
      </w:r>
      <w:r w:rsidRPr="00E31765">
        <w:rPr>
          <w:rFonts w:eastAsia="Times New Roman"/>
        </w:rPr>
        <w:t>почему выбран именно он.</w:t>
      </w:r>
    </w:p>
    <w:p w14:paraId="40176530" w14:textId="118967DD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>Web-приложенпе клиент-серверное приложение, в котором клиентом выступает web-браузер, в котором исполняется активный код или отображается web-контент, а сервером выступает web-сервер, на котором хранится набор программ п данных, передаваемых клиенту. Логика web-приложения реализуется на стороне сервера, клиент лишь формирует запросы и получает ответы. В этой связи безопасность web-сервера становится определяющей для безопасности всей системы в целом и web-приложенпй в частности.</w:t>
      </w:r>
    </w:p>
    <w:p w14:paraId="5C91B96E" w14:textId="60B7A49E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>Пример наиболее распространенной серверной web-платформы</w:t>
      </w:r>
      <w:r w:rsidR="004A7687">
        <w:rPr>
          <w:rFonts w:eastAsia="Times New Roman"/>
        </w:rPr>
        <w:t xml:space="preserve"> – </w:t>
      </w:r>
      <w:r w:rsidRPr="00E31765">
        <w:rPr>
          <w:rFonts w:eastAsia="Times New Roman"/>
        </w:rPr>
        <w:t xml:space="preserve">свободно распространяемый, полнофункциональный, расширяемый web-сервер Apache. М7еЬ-сервер Apache настраивается путем изменения текстовых конфигурационных файлов. Основные параметры web-ceрвepa уже заданы по умолчанию. В самом простом случае после установки web-сервер Apache сразу же может использоваться для обработки поступающих web-запросов со стороны клиентских web-приложений к HTML-сайтам. Для обеспечения безопасности </w:t>
      </w:r>
      <w:r w:rsidRPr="00E31765">
        <w:rPr>
          <w:rFonts w:eastAsia="Times New Roman"/>
        </w:rPr>
        <w:lastRenderedPageBreak/>
        <w:t>сайтов и разграничения доступа web-приложений требуется задействовать функции безопасности web-сервера, например, механизм авторизации запросов.</w:t>
      </w:r>
    </w:p>
    <w:p w14:paraId="5D838661" w14:textId="4C53E8F9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>В операционных системах семейства UNIX обычно файлы создаются с правами rv- --- ---, то есть доступны пользователю-владельцу, который создал п запустил web-ceрвep. Только суперпользователь root и пользователь, от имени которого запущен web-ceрвep, имеют права на чтение этих файлов. Такая система не является действительно безопасной, так как от имени этого же пользователя могут быть выполнены скрипты, доступные по протоколу НТТР.</w:t>
      </w:r>
    </w:p>
    <w:p w14:paraId="19C713C7" w14:textId="4F741134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 xml:space="preserve">Если на сервере в скрипте имеется какая-либо уязвимость, позволяющая получать содержимое файлов по запросам web-приложений, то в этом случае атакующий сможет узнать учетные записи любого пользователя. Защититься от этого можно, ограничивая доступ на уровне сайта. Для этого настройки сохраняются в файлах .htaccess и .htpasswd, при этом используются функциональные модули </w:t>
      </w:r>
      <w:r w:rsidR="004A7687">
        <w:rPr>
          <w:rFonts w:eastAsia="Times New Roman"/>
        </w:rPr>
        <w:t>–</w:t>
      </w:r>
      <w:r w:rsidRPr="00E31765">
        <w:rPr>
          <w:rFonts w:eastAsia="Times New Roman"/>
        </w:rPr>
        <w:t xml:space="preserve"> mod_auth и mod_ассеss.</w:t>
      </w:r>
    </w:p>
    <w:p w14:paraId="054E7949" w14:textId="7009E591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>Если на одном сервере с установленной операционной системой семейства Unix и web-сервером Apache заведено несколько пользователей, то каждому из них можно создать отдельную директорию. Точнее, она будет создаваться автоматически вместе с созданием псевдонима пользователя. Это делается с помощью модуля mod_userdir п директивы UserDir.</w:t>
      </w:r>
    </w:p>
    <w:p w14:paraId="5801F8E6" w14:textId="4EFC0AB5" w:rsidR="008B3C6F" w:rsidRPr="00E31765" w:rsidRDefault="008B3C6F" w:rsidP="00E31765">
      <w:pPr>
        <w:rPr>
          <w:rFonts w:eastAsia="Times New Roman"/>
        </w:rPr>
      </w:pPr>
      <w:r w:rsidRPr="00E31765">
        <w:rPr>
          <w:rFonts w:eastAsia="Times New Roman"/>
        </w:rPr>
        <w:t>Метод basic-аутентификации в web-ceрвepax основывается на спецификации протокола НТТР. Аутентификация пользователей работает следующим образом: если пользователь не ввел пароль или пароль неверен, то сервер отвечает заголовком ”401 Unauthorized”. Если web</w:t>
      </w:r>
      <w:r w:rsidR="00E31765" w:rsidRPr="00E31765">
        <w:rPr>
          <w:rFonts w:eastAsia="Times New Roman"/>
        </w:rPr>
        <w:t>-</w:t>
      </w:r>
      <w:r w:rsidRPr="00E31765">
        <w:rPr>
          <w:rFonts w:eastAsia="Times New Roman"/>
        </w:rPr>
        <w:t>браузер получает от сервера такое сообщение, то браузер должен отобразить пользователю диалоговое окно с требованием ввести имя пользователя и пароль. Как только имя п пароль введены пользователем, web-</w:t>
      </w:r>
      <w:r w:rsidR="00E31765">
        <w:rPr>
          <w:rFonts w:eastAsia="Times New Roman"/>
        </w:rPr>
        <w:t>браузер</w:t>
      </w:r>
      <w:r w:rsidRPr="00E31765">
        <w:rPr>
          <w:rFonts w:eastAsia="Times New Roman"/>
        </w:rPr>
        <w:t xml:space="preserve"> должен повторить запрос к серверу и направить серверу имя пользователя и пароль. </w:t>
      </w:r>
      <w:r w:rsidR="00E31765" w:rsidRPr="00E31765">
        <w:rPr>
          <w:rFonts w:eastAsia="Times New Roman"/>
        </w:rPr>
        <w:t>web</w:t>
      </w:r>
      <w:r w:rsidRPr="00E31765">
        <w:rPr>
          <w:rFonts w:eastAsia="Times New Roman"/>
        </w:rPr>
        <w:t>-сервер повторно проверяет имя пользователя и пароль п затем либо разрешает доступ, либо вновь отвечает сообщением "401 Unauthorized".</w:t>
      </w:r>
      <w:r w:rsidR="00E31765" w:rsidRPr="00E31765">
        <w:rPr>
          <w:rFonts w:eastAsia="Times New Roman"/>
        </w:rPr>
        <w:t xml:space="preserve"> В последнем случае можно полагать, что отправлены неверные сведения или имя. В течение всего сеанса браузер каждый </w:t>
      </w:r>
      <w:r w:rsidR="00E31765" w:rsidRPr="00E31765">
        <w:rPr>
          <w:rFonts w:eastAsia="Times New Roman"/>
        </w:rPr>
        <w:lastRenderedPageBreak/>
        <w:t>раз передает имя и пароль для доступа ко всем документам, расположенным в том же web-каталоге или в других подкаталогах.</w:t>
      </w:r>
    </w:p>
    <w:p w14:paraId="48ACD4D1" w14:textId="77777777" w:rsidR="00C93DCC" w:rsidRDefault="00C93DCC" w:rsidP="00C93DCC">
      <w:pPr>
        <w:suppressAutoHyphens/>
        <w:rPr>
          <w:rFonts w:eastAsia="Times New Roman" w:cs="Times New Roman"/>
        </w:rPr>
      </w:pPr>
    </w:p>
    <w:p w14:paraId="296D2EA5" w14:textId="77777777" w:rsidR="00C93DCC" w:rsidRPr="00C93DCC" w:rsidRDefault="00C93DCC" w:rsidP="00111FF9">
      <w:pPr>
        <w:pStyle w:val="a6"/>
      </w:pPr>
      <w:r>
        <w:t xml:space="preserve">Описание </w:t>
      </w:r>
      <w:r w:rsidR="005F5D88">
        <w:t>решения</w:t>
      </w:r>
    </w:p>
    <w:p w14:paraId="5FC6B9DC" w14:textId="2F013E55" w:rsidR="00B136E7" w:rsidRDefault="00864347" w:rsidP="00C93DC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Работа была выполнена в ОС </w:t>
      </w:r>
      <w:r>
        <w:rPr>
          <w:rFonts w:eastAsia="Times New Roman" w:cs="Times New Roman"/>
          <w:lang w:val="en-US"/>
        </w:rPr>
        <w:t>Xubuntu</w:t>
      </w:r>
      <w:r w:rsidRPr="00864347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>Для начала</w:t>
      </w:r>
      <w:r w:rsidR="00853879">
        <w:rPr>
          <w:rFonts w:eastAsia="Times New Roman" w:cs="Times New Roman"/>
        </w:rPr>
        <w:t xml:space="preserve"> необходимо выяснить </w:t>
      </w:r>
      <w:r w:rsidR="00A437DD">
        <w:rPr>
          <w:rFonts w:eastAsia="Times New Roman" w:cs="Times New Roman"/>
          <w:lang w:val="en-US"/>
        </w:rPr>
        <w:t>IP</w:t>
      </w:r>
      <w:r w:rsidR="00853879">
        <w:rPr>
          <w:rFonts w:eastAsia="Times New Roman" w:cs="Times New Roman"/>
        </w:rPr>
        <w:t>-адрес. Для этого в консоли нужно выполнить команду «</w:t>
      </w:r>
      <w:r w:rsidR="00853879">
        <w:rPr>
          <w:rFonts w:eastAsia="Times New Roman" w:cs="Times New Roman"/>
          <w:lang w:val="en-US"/>
        </w:rPr>
        <w:t>ifconfig</w:t>
      </w:r>
      <w:r w:rsidR="00853879">
        <w:rPr>
          <w:rFonts w:eastAsia="Times New Roman" w:cs="Times New Roman"/>
        </w:rPr>
        <w:t>»</w:t>
      </w:r>
      <w:r w:rsidR="00D95087">
        <w:rPr>
          <w:rFonts w:eastAsia="Times New Roman" w:cs="Times New Roman"/>
        </w:rPr>
        <w:t xml:space="preserve"> (</w:t>
      </w:r>
      <w:r w:rsidR="00D95087">
        <w:rPr>
          <w:rFonts w:eastAsia="Times New Roman" w:cs="Times New Roman"/>
        </w:rPr>
        <w:fldChar w:fldCharType="begin"/>
      </w:r>
      <w:r w:rsidR="00D95087">
        <w:rPr>
          <w:rFonts w:eastAsia="Times New Roman" w:cs="Times New Roman"/>
        </w:rPr>
        <w:instrText xml:space="preserve"> REF _Ref112662659 \h </w:instrText>
      </w:r>
      <w:r w:rsidR="00D95087">
        <w:rPr>
          <w:rFonts w:eastAsia="Times New Roman" w:cs="Times New Roman"/>
        </w:rPr>
      </w:r>
      <w:r w:rsidR="00D95087">
        <w:rPr>
          <w:rFonts w:eastAsia="Times New Roman" w:cs="Times New Roman"/>
        </w:rPr>
        <w:fldChar w:fldCharType="separate"/>
      </w:r>
      <w:r w:rsidR="00D95087">
        <w:t xml:space="preserve">Рисунок </w:t>
      </w:r>
      <w:r w:rsidR="00D95087">
        <w:rPr>
          <w:noProof/>
        </w:rPr>
        <w:t>1</w:t>
      </w:r>
      <w:r w:rsidR="00D95087">
        <w:rPr>
          <w:rFonts w:eastAsia="Times New Roman" w:cs="Times New Roman"/>
        </w:rPr>
        <w:fldChar w:fldCharType="end"/>
      </w:r>
      <w:r w:rsidR="00D95087">
        <w:rPr>
          <w:rFonts w:eastAsia="Times New Roman" w:cs="Times New Roman"/>
        </w:rPr>
        <w:t>)</w:t>
      </w:r>
      <w:r w:rsidR="00853879" w:rsidRPr="00853879">
        <w:rPr>
          <w:rFonts w:eastAsia="Times New Roman" w:cs="Times New Roman"/>
        </w:rPr>
        <w:t xml:space="preserve">. </w:t>
      </w:r>
      <w:r w:rsidR="00853879">
        <w:rPr>
          <w:rFonts w:eastAsia="Times New Roman" w:cs="Times New Roman"/>
        </w:rPr>
        <w:t>Если</w:t>
      </w:r>
      <w:r w:rsidR="00B136E7">
        <w:rPr>
          <w:rFonts w:eastAsia="Times New Roman" w:cs="Times New Roman"/>
        </w:rPr>
        <w:t xml:space="preserve"> такой команды нет, необходимо </w:t>
      </w:r>
      <w:r w:rsidR="00B136E7" w:rsidRPr="00B136E7">
        <w:rPr>
          <w:rFonts w:eastAsia="Times New Roman" w:cs="Times New Roman"/>
        </w:rPr>
        <w:t>в консоли выполнить команду</w:t>
      </w:r>
      <w:r w:rsidR="00B136E7">
        <w:rPr>
          <w:rFonts w:eastAsia="Times New Roman" w:cs="Times New Roman"/>
        </w:rPr>
        <w:t xml:space="preserve"> «</w:t>
      </w:r>
      <w:r w:rsidR="00B136E7" w:rsidRPr="00B136E7">
        <w:rPr>
          <w:rFonts w:eastAsia="Times New Roman" w:cs="Times New Roman"/>
        </w:rPr>
        <w:t>sudo apt install net-tools</w:t>
      </w:r>
      <w:r w:rsidR="00B136E7">
        <w:rPr>
          <w:rFonts w:eastAsia="Times New Roman" w:cs="Times New Roman"/>
        </w:rPr>
        <w:t xml:space="preserve">». </w:t>
      </w:r>
    </w:p>
    <w:p w14:paraId="5E726A4E" w14:textId="77777777" w:rsidR="00EC4835" w:rsidRDefault="00EC4835" w:rsidP="00EC4835">
      <w:pPr>
        <w:keepNext/>
        <w:suppressAutoHyphens/>
        <w:ind w:firstLine="0"/>
        <w:jc w:val="center"/>
      </w:pPr>
      <w:r w:rsidRPr="00EC4835">
        <w:rPr>
          <w:rFonts w:eastAsia="Times New Roman" w:cs="Times New Roman"/>
          <w:noProof/>
        </w:rPr>
        <w:drawing>
          <wp:inline distT="0" distB="0" distL="0" distR="0" wp14:anchorId="6644BCB2" wp14:editId="7607EB74">
            <wp:extent cx="5458587" cy="3905795"/>
            <wp:effectExtent l="0" t="0" r="889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BB28" w14:textId="1E8FD7FE" w:rsidR="00B136E7" w:rsidRDefault="00EC4835" w:rsidP="00EC4835">
      <w:pPr>
        <w:pStyle w:val="afffa"/>
        <w:ind w:firstLine="0"/>
      </w:pPr>
      <w:bookmarkStart w:id="0" w:name="_Ref112662659"/>
      <w:r>
        <w:t xml:space="preserve">Рисунок </w:t>
      </w:r>
      <w:fldSimple w:instr=" SEQ Рисунок \* ARABIC ">
        <w:r w:rsidR="007A3D79">
          <w:rPr>
            <w:noProof/>
          </w:rPr>
          <w:t>1</w:t>
        </w:r>
      </w:fldSimple>
      <w:r>
        <w:t xml:space="preserve"> – Поиск </w:t>
      </w:r>
      <w:r w:rsidR="00D87FBC">
        <w:rPr>
          <w:rFonts w:eastAsia="Times New Roman" w:cs="Times New Roman"/>
          <w:lang w:val="en-US"/>
        </w:rPr>
        <w:t>IP</w:t>
      </w:r>
      <w:r w:rsidRPr="00A437DD">
        <w:t>-</w:t>
      </w:r>
      <w:r>
        <w:t>адреса</w:t>
      </w:r>
      <w:bookmarkEnd w:id="0"/>
    </w:p>
    <w:p w14:paraId="1432D0FE" w14:textId="1C274977" w:rsidR="00EC4835" w:rsidRPr="00D87FBC" w:rsidRDefault="00A437DD" w:rsidP="00A437DD">
      <w:pPr>
        <w:rPr>
          <w:rFonts w:eastAsia="Times New Roman"/>
        </w:rPr>
      </w:pPr>
      <w:r>
        <w:rPr>
          <w:rFonts w:eastAsia="Times New Roman"/>
        </w:rPr>
        <w:t xml:space="preserve">Если зайти в браузер на данном этапе и ввести в поисковике найденный </w:t>
      </w:r>
      <w:r w:rsidR="00D87FBC">
        <w:rPr>
          <w:rFonts w:eastAsia="Times New Roman" w:cs="Times New Roman"/>
          <w:lang w:val="en-US"/>
        </w:rPr>
        <w:t>IP</w:t>
      </w:r>
      <w:r>
        <w:rPr>
          <w:rFonts w:eastAsia="Times New Roman"/>
        </w:rPr>
        <w:t>-адрес</w:t>
      </w:r>
      <w:r w:rsidR="00D87FBC">
        <w:rPr>
          <w:rFonts w:eastAsia="Times New Roman"/>
        </w:rPr>
        <w:t>, браузер сообщит, что такой страницы не найдено.</w:t>
      </w:r>
    </w:p>
    <w:p w14:paraId="5CA325D0" w14:textId="33B4AD0A" w:rsidR="00C93DCC" w:rsidRDefault="00B136E7" w:rsidP="00D87FB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Чтобы установить</w:t>
      </w:r>
      <w:r w:rsidR="00D87FBC">
        <w:rPr>
          <w:rFonts w:eastAsia="Times New Roman" w:cs="Times New Roman"/>
        </w:rPr>
        <w:t xml:space="preserve"> веб-сервер </w:t>
      </w:r>
      <w:r>
        <w:rPr>
          <w:rFonts w:eastAsia="Times New Roman" w:cs="Times New Roman"/>
          <w:lang w:val="en-US"/>
        </w:rPr>
        <w:t>Apache</w:t>
      </w:r>
      <w:r>
        <w:rPr>
          <w:rFonts w:eastAsia="Times New Roman" w:cs="Times New Roman"/>
        </w:rPr>
        <w:t>, нужно выполнить команду «</w:t>
      </w:r>
      <w:r w:rsidRPr="00B136E7">
        <w:rPr>
          <w:rFonts w:eastAsia="Times New Roman" w:cs="Times New Roman"/>
        </w:rPr>
        <w:t>sudo apt install apache2</w:t>
      </w:r>
      <w:r>
        <w:rPr>
          <w:rFonts w:eastAsia="Times New Roman" w:cs="Times New Roman"/>
        </w:rPr>
        <w:t xml:space="preserve">». </w:t>
      </w:r>
      <w:r w:rsidR="00D87FBC">
        <w:rPr>
          <w:rFonts w:eastAsia="Times New Roman" w:cs="Times New Roman"/>
        </w:rPr>
        <w:t xml:space="preserve">Результат, который был отражен в браузере, можно увидеть на </w:t>
      </w:r>
      <w:r w:rsidR="00D95087">
        <w:rPr>
          <w:rFonts w:eastAsia="Times New Roman" w:cs="Times New Roman"/>
        </w:rPr>
        <w:fldChar w:fldCharType="begin"/>
      </w:r>
      <w:r w:rsidR="00D95087">
        <w:rPr>
          <w:rFonts w:eastAsia="Times New Roman" w:cs="Times New Roman"/>
        </w:rPr>
        <w:instrText xml:space="preserve"> REF _Ref112662700 \h </w:instrText>
      </w:r>
      <w:r w:rsidR="00D95087">
        <w:rPr>
          <w:rFonts w:eastAsia="Times New Roman" w:cs="Times New Roman"/>
        </w:rPr>
      </w:r>
      <w:r w:rsidR="00D95087">
        <w:rPr>
          <w:rFonts w:eastAsia="Times New Roman" w:cs="Times New Roman"/>
        </w:rPr>
        <w:fldChar w:fldCharType="separate"/>
      </w:r>
      <w:r w:rsidR="00D95087">
        <w:t xml:space="preserve">рисунке </w:t>
      </w:r>
      <w:r w:rsidR="00D95087">
        <w:rPr>
          <w:noProof/>
        </w:rPr>
        <w:t>2</w:t>
      </w:r>
      <w:r w:rsidR="00D95087">
        <w:rPr>
          <w:rFonts w:eastAsia="Times New Roman" w:cs="Times New Roman"/>
        </w:rPr>
        <w:fldChar w:fldCharType="end"/>
      </w:r>
      <w:r w:rsidR="00D95087">
        <w:rPr>
          <w:rFonts w:eastAsia="Times New Roman" w:cs="Times New Roman"/>
        </w:rPr>
        <w:t>.</w:t>
      </w:r>
    </w:p>
    <w:p w14:paraId="38502E90" w14:textId="77777777" w:rsidR="00B54DDA" w:rsidRDefault="00D87FBC" w:rsidP="00B54DDA">
      <w:pPr>
        <w:keepNext/>
        <w:suppressAutoHyphens/>
        <w:ind w:firstLine="0"/>
        <w:jc w:val="center"/>
      </w:pPr>
      <w:r w:rsidRPr="00D87FBC">
        <w:rPr>
          <w:rFonts w:eastAsia="Times New Roman" w:cs="Times New Roman"/>
          <w:noProof/>
        </w:rPr>
        <w:lastRenderedPageBreak/>
        <w:drawing>
          <wp:inline distT="0" distB="0" distL="0" distR="0" wp14:anchorId="34832251" wp14:editId="4BBCB2AD">
            <wp:extent cx="6300470" cy="3909060"/>
            <wp:effectExtent l="0" t="0" r="508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8D67" w14:textId="3810E737" w:rsidR="00C93DCC" w:rsidRDefault="00B54DDA" w:rsidP="009E2EC8">
      <w:pPr>
        <w:pStyle w:val="afffa"/>
        <w:ind w:firstLine="0"/>
        <w:rPr>
          <w:rFonts w:eastAsia="Times New Roman" w:cs="Times New Roman"/>
        </w:rPr>
      </w:pPr>
      <w:bookmarkStart w:id="1" w:name="_Ref112662700"/>
      <w:r>
        <w:t xml:space="preserve">Рисунок </w:t>
      </w:r>
      <w:fldSimple w:instr=" SEQ Рисунок \* ARABIC ">
        <w:r w:rsidR="007A3D79">
          <w:rPr>
            <w:noProof/>
          </w:rPr>
          <w:t>2</w:t>
        </w:r>
      </w:fldSimple>
      <w:bookmarkEnd w:id="1"/>
      <w:r>
        <w:t xml:space="preserve"> – Веб-страница, полученная при вводе </w:t>
      </w:r>
      <w:r>
        <w:rPr>
          <w:lang w:val="en-US"/>
        </w:rPr>
        <w:t>IP</w:t>
      </w:r>
      <w:r w:rsidRPr="00B54DDA">
        <w:t>-</w:t>
      </w:r>
      <w:r>
        <w:t>адреса в поисковую строку</w:t>
      </w:r>
    </w:p>
    <w:p w14:paraId="2ACA4811" w14:textId="7F0483EC" w:rsidR="009E2EC8" w:rsidRDefault="009E2EC8" w:rsidP="009E2EC8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Далее опытным путем было выяснено, что есть возможность вызвать команду «</w:t>
      </w:r>
      <w:r>
        <w:rPr>
          <w:rFonts w:eastAsia="Times New Roman" w:cs="Times New Roman"/>
          <w:lang w:val="en-US"/>
        </w:rPr>
        <w:t>wget</w:t>
      </w:r>
      <w:r>
        <w:rPr>
          <w:rFonts w:eastAsia="Times New Roman" w:cs="Times New Roman"/>
        </w:rPr>
        <w:t>», так как она уже установлена (</w:t>
      </w:r>
      <w:r w:rsidR="00D95087">
        <w:rPr>
          <w:rFonts w:eastAsia="Times New Roman" w:cs="Times New Roman"/>
        </w:rPr>
        <w:fldChar w:fldCharType="begin"/>
      </w:r>
      <w:r w:rsidR="00D95087">
        <w:rPr>
          <w:rFonts w:eastAsia="Times New Roman" w:cs="Times New Roman"/>
        </w:rPr>
        <w:instrText xml:space="preserve"> REF _Ref112662722 \h </w:instrText>
      </w:r>
      <w:r w:rsidR="00D95087">
        <w:rPr>
          <w:rFonts w:eastAsia="Times New Roman" w:cs="Times New Roman"/>
        </w:rPr>
      </w:r>
      <w:r w:rsidR="00D95087">
        <w:rPr>
          <w:rFonts w:eastAsia="Times New Roman" w:cs="Times New Roman"/>
        </w:rPr>
        <w:fldChar w:fldCharType="separate"/>
      </w:r>
      <w:r w:rsidR="00D95087">
        <w:t xml:space="preserve">рисунок </w:t>
      </w:r>
      <w:r w:rsidR="00D95087">
        <w:rPr>
          <w:noProof/>
        </w:rPr>
        <w:t>3</w:t>
      </w:r>
      <w:r w:rsidR="00D95087"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>).</w:t>
      </w:r>
    </w:p>
    <w:p w14:paraId="6F10B4D3" w14:textId="77777777" w:rsidR="009E2EC8" w:rsidRDefault="009E2EC8" w:rsidP="009E2EC8">
      <w:pPr>
        <w:keepNext/>
        <w:suppressAutoHyphens/>
        <w:ind w:firstLine="0"/>
        <w:jc w:val="center"/>
      </w:pPr>
      <w:r w:rsidRPr="009E2EC8">
        <w:rPr>
          <w:rFonts w:eastAsia="Times New Roman" w:cs="Times New Roman"/>
          <w:noProof/>
        </w:rPr>
        <w:drawing>
          <wp:inline distT="0" distB="0" distL="0" distR="0" wp14:anchorId="32736F96" wp14:editId="118C9DE5">
            <wp:extent cx="5391902" cy="3877216"/>
            <wp:effectExtent l="0" t="0" r="0" b="952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74E3" w14:textId="66656BD5" w:rsidR="009E2EC8" w:rsidRDefault="009E2EC8" w:rsidP="009E2EC8">
      <w:pPr>
        <w:pStyle w:val="afffa"/>
      </w:pPr>
      <w:bookmarkStart w:id="2" w:name="_Ref112662722"/>
      <w:r>
        <w:t xml:space="preserve">Рисунок </w:t>
      </w:r>
      <w:fldSimple w:instr=" SEQ Рисунок \* ARABIC ">
        <w:r w:rsidR="007A3D79">
          <w:rPr>
            <w:noProof/>
          </w:rPr>
          <w:t>3</w:t>
        </w:r>
      </w:fldSimple>
      <w:bookmarkEnd w:id="2"/>
      <w:r>
        <w:t xml:space="preserve"> </w:t>
      </w:r>
      <w:r w:rsidR="005A1A72">
        <w:t>–</w:t>
      </w:r>
      <w:r>
        <w:t xml:space="preserve"> Команда "</w:t>
      </w:r>
      <w:r>
        <w:rPr>
          <w:lang w:val="en-US"/>
        </w:rPr>
        <w:t>wget</w:t>
      </w:r>
      <w:r>
        <w:t>"</w:t>
      </w:r>
      <w:r w:rsidRPr="009E2EC8">
        <w:t xml:space="preserve"> </w:t>
      </w:r>
      <w:r>
        <w:t>уже была установлена</w:t>
      </w:r>
    </w:p>
    <w:p w14:paraId="7716319D" w14:textId="4B3FBAD0" w:rsidR="00C25FB1" w:rsidRPr="00C25FB1" w:rsidRDefault="00C25FB1" w:rsidP="00C25FB1">
      <w:r>
        <w:lastRenderedPageBreak/>
        <w:t>Далее необходимо п</w:t>
      </w:r>
      <w:r w:rsidRPr="00C25FB1">
        <w:t>олучить исходные файлы веб-сервера путем их загрузки с официального сайта</w:t>
      </w:r>
      <w:r>
        <w:t xml:space="preserve"> </w:t>
      </w:r>
      <w:hyperlink r:id="rId11" w:history="1">
        <w:r w:rsidRPr="00CB28B0">
          <w:rPr>
            <w:rStyle w:val="aff5"/>
          </w:rPr>
          <w:t>https://dlcdn.apache.org/httpd/httpd-2.4.53.tar.gz</w:t>
        </w:r>
      </w:hyperlink>
      <w:r>
        <w:t xml:space="preserve"> с помощью</w:t>
      </w:r>
      <w:r w:rsidRPr="00C25FB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команды «</w:t>
      </w:r>
      <w:r>
        <w:rPr>
          <w:rFonts w:eastAsia="Times New Roman" w:cs="Times New Roman"/>
          <w:lang w:val="en-US"/>
        </w:rPr>
        <w:t>wget</w:t>
      </w:r>
      <w:r>
        <w:rPr>
          <w:rFonts w:eastAsia="Times New Roman" w:cs="Times New Roman"/>
        </w:rPr>
        <w:t xml:space="preserve">». Но возникла ошибка поиска. Поэтому в поисковой строке был введен адрес </w:t>
      </w:r>
      <w:r>
        <w:t xml:space="preserve"> </w:t>
      </w:r>
      <w:hyperlink r:id="rId12" w:history="1">
        <w:r w:rsidRPr="00CB28B0">
          <w:rPr>
            <w:rStyle w:val="aff5"/>
          </w:rPr>
          <w:t>https://dlcdn.apache.org/httpd/</w:t>
        </w:r>
      </w:hyperlink>
      <w:r>
        <w:t xml:space="preserve"> , который открыл список исходных файлов веб-сервера. Был скачен файл </w:t>
      </w:r>
      <w:r w:rsidRPr="00C25FB1">
        <w:t>httpd-2.4.53.tar.gz</w:t>
      </w:r>
      <w:r w:rsidR="00850020">
        <w:t xml:space="preserve"> (</w:t>
      </w:r>
      <w:r w:rsidR="00D95087">
        <w:fldChar w:fldCharType="begin"/>
      </w:r>
      <w:r w:rsidR="00D95087">
        <w:instrText xml:space="preserve"> REF _Ref112662745 \h </w:instrText>
      </w:r>
      <w:r w:rsidR="00D95087">
        <w:fldChar w:fldCharType="separate"/>
      </w:r>
      <w:r w:rsidR="00D95087">
        <w:t xml:space="preserve">рисунок </w:t>
      </w:r>
      <w:r w:rsidR="00D95087">
        <w:rPr>
          <w:noProof/>
        </w:rPr>
        <w:t>4</w:t>
      </w:r>
      <w:r w:rsidR="00D95087">
        <w:fldChar w:fldCharType="end"/>
      </w:r>
      <w:r w:rsidR="00850020">
        <w:t>)</w:t>
      </w:r>
      <w:r>
        <w:t>.</w:t>
      </w:r>
      <w:r w:rsidR="00850020">
        <w:t xml:space="preserve"> Из папки «Загрузки» загруженный архив был перенесен в </w:t>
      </w:r>
      <w:r w:rsidR="00AE6B32">
        <w:t>директорию, с которой происходит работа в консоли (</w:t>
      </w:r>
      <w:r w:rsidR="00D95087">
        <w:fldChar w:fldCharType="begin"/>
      </w:r>
      <w:r w:rsidR="00D95087">
        <w:instrText xml:space="preserve"> REF _Ref112662760 \h </w:instrText>
      </w:r>
      <w:r w:rsidR="00D95087">
        <w:fldChar w:fldCharType="separate"/>
      </w:r>
      <w:r w:rsidR="00D95087">
        <w:t xml:space="preserve">рисунок </w:t>
      </w:r>
      <w:r w:rsidR="00D95087">
        <w:rPr>
          <w:noProof/>
        </w:rPr>
        <w:t>5</w:t>
      </w:r>
      <w:r w:rsidR="00D95087">
        <w:fldChar w:fldCharType="end"/>
      </w:r>
      <w:r w:rsidR="00AE6B32">
        <w:t>).</w:t>
      </w:r>
    </w:p>
    <w:p w14:paraId="0E81FDC9" w14:textId="77777777" w:rsidR="00850020" w:rsidRDefault="0033679D" w:rsidP="00850020">
      <w:pPr>
        <w:keepNext/>
        <w:ind w:firstLine="0"/>
        <w:jc w:val="center"/>
      </w:pPr>
      <w:r w:rsidRPr="0033679D">
        <w:rPr>
          <w:noProof/>
        </w:rPr>
        <w:drawing>
          <wp:inline distT="0" distB="0" distL="0" distR="0" wp14:anchorId="44B6620C" wp14:editId="0B71E733">
            <wp:extent cx="6300470" cy="3946525"/>
            <wp:effectExtent l="0" t="0" r="508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7C50" w14:textId="101853FF" w:rsidR="009E2EC8" w:rsidRDefault="00850020" w:rsidP="00850020">
      <w:pPr>
        <w:pStyle w:val="afffa"/>
        <w:ind w:firstLine="0"/>
      </w:pPr>
      <w:bookmarkStart w:id="3" w:name="_Ref112662745"/>
      <w:r>
        <w:t xml:space="preserve">Рисунок </w:t>
      </w:r>
      <w:fldSimple w:instr=" SEQ Рисунок \* ARABIC ">
        <w:r w:rsidR="007A3D79">
          <w:rPr>
            <w:noProof/>
          </w:rPr>
          <w:t>4</w:t>
        </w:r>
      </w:fldSimple>
      <w:bookmarkEnd w:id="3"/>
      <w:r>
        <w:t xml:space="preserve"> – Поиск необходимого файла</w:t>
      </w:r>
    </w:p>
    <w:p w14:paraId="13ED8675" w14:textId="77777777" w:rsidR="00850020" w:rsidRDefault="00850020" w:rsidP="00850020">
      <w:pPr>
        <w:keepNext/>
        <w:ind w:firstLine="0"/>
        <w:jc w:val="center"/>
      </w:pPr>
      <w:r w:rsidRPr="00850020">
        <w:rPr>
          <w:noProof/>
        </w:rPr>
        <w:lastRenderedPageBreak/>
        <w:drawing>
          <wp:inline distT="0" distB="0" distL="0" distR="0" wp14:anchorId="3EE39A6F" wp14:editId="6338C5BC">
            <wp:extent cx="6077798" cy="4734586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F2C9" w14:textId="2756D7EA" w:rsidR="0033679D" w:rsidRDefault="00850020" w:rsidP="00850020">
      <w:pPr>
        <w:pStyle w:val="afffa"/>
        <w:ind w:firstLine="0"/>
      </w:pPr>
      <w:bookmarkStart w:id="4" w:name="_Ref112662760"/>
      <w:r>
        <w:t xml:space="preserve">Рисунок </w:t>
      </w:r>
      <w:fldSimple w:instr=" SEQ Рисунок \* ARABIC ">
        <w:r w:rsidR="007A3D79">
          <w:rPr>
            <w:noProof/>
          </w:rPr>
          <w:t>5</w:t>
        </w:r>
      </w:fldSimple>
      <w:bookmarkEnd w:id="4"/>
      <w:r>
        <w:t xml:space="preserve"> – Сохранение архива в директории, с которой происходит работа в консоли</w:t>
      </w:r>
    </w:p>
    <w:p w14:paraId="25AAF85A" w14:textId="5D726E21" w:rsidR="009E2EC8" w:rsidRDefault="00850020" w:rsidP="00850020">
      <w:pPr>
        <w:rPr>
          <w:rFonts w:eastAsia="Times New Roman"/>
        </w:rPr>
      </w:pPr>
      <w:r>
        <w:rPr>
          <w:rFonts w:eastAsia="Times New Roman"/>
        </w:rPr>
        <w:t xml:space="preserve">Далее </w:t>
      </w:r>
      <w:r w:rsidRPr="00850020">
        <w:rPr>
          <w:rFonts w:eastAsia="Times New Roman"/>
        </w:rPr>
        <w:t>при помощи команд</w:t>
      </w:r>
      <w:r>
        <w:rPr>
          <w:rFonts w:eastAsia="Times New Roman"/>
        </w:rPr>
        <w:t>ы</w:t>
      </w:r>
      <w:r w:rsidRPr="00850020">
        <w:rPr>
          <w:rFonts w:eastAsia="Times New Roman"/>
        </w:rPr>
        <w:t xml:space="preserve"> «tar -zxvf httpd-2.4.53.tar.gz»</w:t>
      </w:r>
      <w:r>
        <w:rPr>
          <w:rFonts w:eastAsia="Times New Roman"/>
        </w:rPr>
        <w:t xml:space="preserve"> архив был распакован. </w:t>
      </w:r>
      <w:r w:rsidR="00AE6B32">
        <w:rPr>
          <w:rFonts w:eastAsia="Times New Roman"/>
        </w:rPr>
        <w:t xml:space="preserve">Затем </w:t>
      </w:r>
      <w:r w:rsidR="009312A3">
        <w:rPr>
          <w:rFonts w:eastAsia="Times New Roman"/>
        </w:rPr>
        <w:t>был выполнен вход</w:t>
      </w:r>
      <w:r w:rsidR="006F47AA" w:rsidRPr="006F47AA">
        <w:rPr>
          <w:rFonts w:eastAsia="Times New Roman"/>
        </w:rPr>
        <w:t xml:space="preserve"> в распакованную директорию с помощью команды «cd httpd-2.4.53»</w:t>
      </w:r>
      <w:r w:rsidR="006F47AA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_Ref112662775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6</w:t>
      </w:r>
      <w:r w:rsidR="00003B68">
        <w:rPr>
          <w:rFonts w:eastAsia="Times New Roman"/>
        </w:rPr>
        <w:fldChar w:fldCharType="end"/>
      </w:r>
      <w:r w:rsidR="006F47AA">
        <w:rPr>
          <w:rFonts w:eastAsia="Times New Roman"/>
        </w:rPr>
        <w:t>).</w:t>
      </w:r>
    </w:p>
    <w:p w14:paraId="40DC710A" w14:textId="77777777" w:rsidR="00170185" w:rsidRDefault="00170185" w:rsidP="00170185">
      <w:pPr>
        <w:keepNext/>
        <w:ind w:firstLine="0"/>
        <w:jc w:val="center"/>
      </w:pPr>
      <w:r w:rsidRPr="00170185">
        <w:rPr>
          <w:rFonts w:eastAsia="Times New Roman"/>
          <w:noProof/>
        </w:rPr>
        <w:drawing>
          <wp:inline distT="0" distB="0" distL="0" distR="0" wp14:anchorId="4AD4F33B" wp14:editId="6683EE01">
            <wp:extent cx="1943371" cy="181000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B67D" w14:textId="6925C078" w:rsidR="00170185" w:rsidRDefault="00170185" w:rsidP="00170185">
      <w:pPr>
        <w:pStyle w:val="afffa"/>
        <w:ind w:firstLine="0"/>
      </w:pPr>
      <w:bookmarkStart w:id="5" w:name="_Ref112662775"/>
      <w:r>
        <w:t xml:space="preserve">Рисунок </w:t>
      </w:r>
      <w:fldSimple w:instr=" SEQ Рисунок \* ARABIC ">
        <w:r w:rsidR="007A3D79">
          <w:rPr>
            <w:noProof/>
          </w:rPr>
          <w:t>6</w:t>
        </w:r>
      </w:fldSimple>
      <w:bookmarkEnd w:id="5"/>
      <w:r>
        <w:t xml:space="preserve"> – Вход в распакованную директорию</w:t>
      </w:r>
    </w:p>
    <w:p w14:paraId="450D0142" w14:textId="429585FC" w:rsidR="00170185" w:rsidRPr="00B13076" w:rsidRDefault="00170185" w:rsidP="00170185">
      <w:pPr>
        <w:rPr>
          <w:rFonts w:eastAsia="Times New Roman"/>
        </w:rPr>
      </w:pPr>
      <w:r>
        <w:rPr>
          <w:rFonts w:eastAsia="Times New Roman"/>
        </w:rPr>
        <w:t>Затем была произведена неудачная попытка сформировать файл сборки с помощью команды «</w:t>
      </w:r>
      <w:r w:rsidRPr="00170185">
        <w:rPr>
          <w:rFonts w:eastAsia="Times New Roman"/>
        </w:rPr>
        <w:t>.</w:t>
      </w:r>
      <w:r w:rsidRPr="00B13076">
        <w:rPr>
          <w:rFonts w:eastAsia="Times New Roman"/>
        </w:rPr>
        <w:t>/</w:t>
      </w:r>
      <w:r>
        <w:rPr>
          <w:rFonts w:eastAsia="Times New Roman"/>
          <w:lang w:val="en-US"/>
        </w:rPr>
        <w:t>configure</w:t>
      </w:r>
      <w:r>
        <w:rPr>
          <w:rFonts w:eastAsia="Times New Roman"/>
        </w:rPr>
        <w:t>»</w:t>
      </w:r>
      <w:r w:rsidR="00B13076" w:rsidRPr="00B13076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_Ref112662788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7</w:t>
      </w:r>
      <w:r w:rsidR="00003B68">
        <w:rPr>
          <w:rFonts w:eastAsia="Times New Roman"/>
        </w:rPr>
        <w:fldChar w:fldCharType="end"/>
      </w:r>
      <w:r w:rsidR="00B13076" w:rsidRPr="00B13076">
        <w:rPr>
          <w:rFonts w:eastAsia="Times New Roman"/>
        </w:rPr>
        <w:t>).</w:t>
      </w:r>
    </w:p>
    <w:p w14:paraId="74F9411F" w14:textId="77777777" w:rsidR="00170185" w:rsidRDefault="00AE6B32" w:rsidP="00170185">
      <w:pPr>
        <w:keepNext/>
        <w:ind w:firstLine="0"/>
        <w:jc w:val="center"/>
      </w:pPr>
      <w:r w:rsidRPr="00AE6B32">
        <w:rPr>
          <w:rFonts w:eastAsia="Times New Roman"/>
          <w:noProof/>
        </w:rPr>
        <w:lastRenderedPageBreak/>
        <w:drawing>
          <wp:inline distT="0" distB="0" distL="0" distR="0" wp14:anchorId="2A464093" wp14:editId="309D0E83">
            <wp:extent cx="6300470" cy="7061835"/>
            <wp:effectExtent l="0" t="0" r="5080" b="571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C56C" w14:textId="6AB162E0" w:rsidR="00AE6B32" w:rsidRDefault="00170185" w:rsidP="00170185">
      <w:pPr>
        <w:pStyle w:val="afffa"/>
        <w:ind w:firstLine="0"/>
        <w:rPr>
          <w:rFonts w:eastAsia="Times New Roman"/>
        </w:rPr>
      </w:pPr>
      <w:bookmarkStart w:id="6" w:name="_Ref112662788"/>
      <w:r>
        <w:t xml:space="preserve">Рисунок </w:t>
      </w:r>
      <w:fldSimple w:instr=" SEQ Рисунок \* ARABIC ">
        <w:r w:rsidR="007A3D79">
          <w:rPr>
            <w:noProof/>
          </w:rPr>
          <w:t>7</w:t>
        </w:r>
      </w:fldSimple>
      <w:bookmarkEnd w:id="6"/>
      <w:r>
        <w:t xml:space="preserve"> – Ошибка при попытке сборки</w:t>
      </w:r>
    </w:p>
    <w:p w14:paraId="4DAE6440" w14:textId="58DE5263" w:rsidR="00850020" w:rsidRDefault="00170185" w:rsidP="00170185">
      <w:pPr>
        <w:rPr>
          <w:rFonts w:eastAsia="Times New Roman"/>
        </w:rPr>
      </w:pPr>
      <w:r>
        <w:rPr>
          <w:rFonts w:eastAsia="Times New Roman"/>
        </w:rPr>
        <w:t xml:space="preserve">Консоль предупредила об отсутствии файла </w:t>
      </w:r>
      <w:r>
        <w:rPr>
          <w:rFonts w:eastAsia="Times New Roman"/>
          <w:lang w:val="en-US"/>
        </w:rPr>
        <w:t>pcre</w:t>
      </w:r>
      <w:r w:rsidRPr="00170185">
        <w:rPr>
          <w:rFonts w:eastAsia="Times New Roman"/>
        </w:rPr>
        <w:t>(2)-</w:t>
      </w:r>
      <w:r>
        <w:rPr>
          <w:rFonts w:eastAsia="Times New Roman"/>
          <w:lang w:val="en-US"/>
        </w:rPr>
        <w:t>config</w:t>
      </w:r>
      <w:r>
        <w:rPr>
          <w:rFonts w:eastAsia="Times New Roman"/>
        </w:rPr>
        <w:t xml:space="preserve">, необходимо скачать его. Для этого нужно перейти на сайт </w:t>
      </w:r>
      <w:hyperlink r:id="rId17" w:history="1">
        <w:r w:rsidRPr="00CB28B0">
          <w:rPr>
            <w:rStyle w:val="aff5"/>
            <w:rFonts w:eastAsia="Times New Roman"/>
          </w:rPr>
          <w:t>http://pcre.org/</w:t>
        </w:r>
      </w:hyperlink>
      <w:r>
        <w:rPr>
          <w:rFonts w:eastAsia="Times New Roman"/>
        </w:rPr>
        <w:t xml:space="preserve"> , </w:t>
      </w:r>
      <w:r w:rsidR="00193A18">
        <w:rPr>
          <w:rFonts w:eastAsia="Times New Roman"/>
        </w:rPr>
        <w:t>скачать необходимый архив. Но данный способ не привел к успеху – консоль все так же сообщала об отсутствии файла. Было найдено</w:t>
      </w:r>
      <w:r w:rsidR="00342908" w:rsidRPr="00342908">
        <w:rPr>
          <w:rFonts w:eastAsia="Times New Roman"/>
        </w:rPr>
        <w:t xml:space="preserve"> </w:t>
      </w:r>
      <w:r w:rsidR="00342908">
        <w:rPr>
          <w:rFonts w:eastAsia="Times New Roman"/>
        </w:rPr>
        <w:t xml:space="preserve">другое </w:t>
      </w:r>
      <w:r w:rsidR="00193A18">
        <w:rPr>
          <w:rFonts w:eastAsia="Times New Roman"/>
        </w:rPr>
        <w:t>решение</w:t>
      </w:r>
      <w:r w:rsidR="00342908">
        <w:rPr>
          <w:rFonts w:eastAsia="Times New Roman"/>
        </w:rPr>
        <w:t>: выполнить команду «</w:t>
      </w:r>
      <w:r w:rsidR="00342908" w:rsidRPr="00342908">
        <w:rPr>
          <w:rFonts w:eastAsia="Times New Roman"/>
        </w:rPr>
        <w:t>sudo apt-get install libpcre3-dev</w:t>
      </w:r>
      <w:r w:rsidR="00342908">
        <w:rPr>
          <w:rFonts w:eastAsia="Times New Roman"/>
        </w:rPr>
        <w:t>»</w:t>
      </w:r>
      <w:r w:rsidR="00003B68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_Ref112662835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8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="00342908">
        <w:rPr>
          <w:rFonts w:eastAsia="Times New Roman"/>
        </w:rPr>
        <w:t>. После этого были установлены необходимые файлы, и успешно была выполнена команда «</w:t>
      </w:r>
      <w:r w:rsidR="00342908" w:rsidRPr="00342908">
        <w:rPr>
          <w:rFonts w:eastAsia="Times New Roman"/>
        </w:rPr>
        <w:t>./</w:t>
      </w:r>
      <w:r w:rsidR="00342908">
        <w:rPr>
          <w:rFonts w:eastAsia="Times New Roman"/>
          <w:lang w:val="en-US"/>
        </w:rPr>
        <w:t>configure</w:t>
      </w:r>
      <w:r w:rsidR="00342908">
        <w:rPr>
          <w:rFonts w:eastAsia="Times New Roman"/>
        </w:rPr>
        <w:t>»</w:t>
      </w:r>
      <w:r w:rsidR="00003B68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_Ref112662848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9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="00342908" w:rsidRPr="00342908">
        <w:rPr>
          <w:rFonts w:eastAsia="Times New Roman"/>
        </w:rPr>
        <w:t>.</w:t>
      </w:r>
      <w:r w:rsidR="00342908">
        <w:rPr>
          <w:rFonts w:eastAsia="Times New Roman"/>
        </w:rPr>
        <w:t xml:space="preserve"> </w:t>
      </w:r>
    </w:p>
    <w:p w14:paraId="18C0AAB2" w14:textId="77777777" w:rsidR="009312A3" w:rsidRDefault="009312A3" w:rsidP="009312A3">
      <w:pPr>
        <w:keepNext/>
        <w:ind w:firstLine="0"/>
        <w:jc w:val="center"/>
      </w:pPr>
      <w:r w:rsidRPr="009312A3">
        <w:rPr>
          <w:rFonts w:eastAsia="Times New Roman"/>
          <w:noProof/>
        </w:rPr>
        <w:lastRenderedPageBreak/>
        <w:drawing>
          <wp:inline distT="0" distB="0" distL="0" distR="0" wp14:anchorId="0E750C5B" wp14:editId="77BFB5C9">
            <wp:extent cx="6300470" cy="5074285"/>
            <wp:effectExtent l="0" t="0" r="508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A8A0" w14:textId="2B4F49C0" w:rsidR="009312A3" w:rsidRDefault="009312A3" w:rsidP="009312A3">
      <w:pPr>
        <w:pStyle w:val="afffa"/>
        <w:ind w:firstLine="0"/>
        <w:rPr>
          <w:rFonts w:eastAsia="Times New Roman"/>
        </w:rPr>
      </w:pPr>
      <w:bookmarkStart w:id="7" w:name="_Ref112662835"/>
      <w:r>
        <w:t xml:space="preserve">Рисунок </w:t>
      </w:r>
      <w:fldSimple w:instr=" SEQ Рисунок \* ARABIC ">
        <w:r w:rsidR="007A3D79">
          <w:rPr>
            <w:noProof/>
          </w:rPr>
          <w:t>8</w:t>
        </w:r>
      </w:fldSimple>
      <w:bookmarkEnd w:id="7"/>
      <w:r>
        <w:t xml:space="preserve"> – Успешное скачивание необходимых файлов</w:t>
      </w:r>
    </w:p>
    <w:p w14:paraId="100A4B53" w14:textId="77777777" w:rsidR="009312A3" w:rsidRDefault="00342908" w:rsidP="009312A3">
      <w:pPr>
        <w:keepNext/>
        <w:ind w:firstLine="0"/>
        <w:jc w:val="center"/>
      </w:pPr>
      <w:r w:rsidRPr="00342908">
        <w:rPr>
          <w:rFonts w:eastAsia="Times New Roman"/>
          <w:noProof/>
        </w:rPr>
        <w:drawing>
          <wp:inline distT="0" distB="0" distL="0" distR="0" wp14:anchorId="722F4DFF" wp14:editId="1BD028CC">
            <wp:extent cx="3772426" cy="1581371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3755" w14:textId="70369BEE" w:rsidR="00342908" w:rsidRDefault="009312A3" w:rsidP="009312A3">
      <w:pPr>
        <w:pStyle w:val="afffa"/>
        <w:ind w:firstLine="0"/>
        <w:rPr>
          <w:rFonts w:eastAsia="Times New Roman"/>
        </w:rPr>
      </w:pPr>
      <w:bookmarkStart w:id="8" w:name="_Ref112662848"/>
      <w:r>
        <w:t xml:space="preserve">Рисунок </w:t>
      </w:r>
      <w:fldSimple w:instr=" SEQ Рисунок \* ARABIC ">
        <w:r w:rsidR="007A3D79">
          <w:rPr>
            <w:noProof/>
          </w:rPr>
          <w:t>9</w:t>
        </w:r>
      </w:fldSimple>
      <w:bookmarkEnd w:id="8"/>
      <w:r>
        <w:t xml:space="preserve"> –Успешное завершение команды "</w:t>
      </w:r>
      <w:r w:rsidRPr="009312A3">
        <w:t>./</w:t>
      </w:r>
      <w:r>
        <w:rPr>
          <w:lang w:val="en-US"/>
        </w:rPr>
        <w:t>configure</w:t>
      </w:r>
      <w:r>
        <w:t>"</w:t>
      </w:r>
    </w:p>
    <w:p w14:paraId="08AE0778" w14:textId="70327B38" w:rsidR="009312A3" w:rsidRDefault="003F2E79" w:rsidP="009312A3">
      <w:pPr>
        <w:rPr>
          <w:rFonts w:eastAsia="Times New Roman"/>
        </w:rPr>
      </w:pPr>
      <w:r>
        <w:rPr>
          <w:rFonts w:eastAsia="Times New Roman"/>
        </w:rPr>
        <w:t>Далее была осуществлена сборка проекта с помощью команды «</w:t>
      </w:r>
      <w:r>
        <w:rPr>
          <w:rFonts w:eastAsia="Times New Roman"/>
          <w:lang w:val="en-US"/>
        </w:rPr>
        <w:t>make</w:t>
      </w:r>
      <w:r>
        <w:rPr>
          <w:rFonts w:eastAsia="Times New Roman"/>
        </w:rPr>
        <w:t>».</w:t>
      </w:r>
    </w:p>
    <w:p w14:paraId="31B05C0D" w14:textId="77777777" w:rsidR="00E21D83" w:rsidRDefault="00E21D83" w:rsidP="00E21D83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5F3C74" wp14:editId="73AC8F63">
            <wp:extent cx="6300470" cy="3543935"/>
            <wp:effectExtent l="0" t="0" r="508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0A07" w14:textId="2452A747" w:rsidR="00E21D83" w:rsidRDefault="00E21D83" w:rsidP="00E21D83">
      <w:pPr>
        <w:pStyle w:val="afffa"/>
        <w:ind w:firstLine="0"/>
      </w:pPr>
      <w:r>
        <w:t xml:space="preserve">Рисунок </w:t>
      </w:r>
      <w:fldSimple w:instr=" SEQ Рисунок \* ARABIC ">
        <w:r w:rsidR="007A3D79">
          <w:rPr>
            <w:noProof/>
          </w:rPr>
          <w:t>10</w:t>
        </w:r>
      </w:fldSimple>
      <w:r>
        <w:t xml:space="preserve"> – Как выглядит файл </w:t>
      </w:r>
      <w:r w:rsidRPr="00B471F4">
        <w:t>htpasswd</w:t>
      </w:r>
      <w:r w:rsidR="00D802A4">
        <w:t xml:space="preserve"> в текстовом редакторе</w:t>
      </w:r>
    </w:p>
    <w:p w14:paraId="40990AE9" w14:textId="23A26326" w:rsidR="009E563B" w:rsidRPr="003F2E79" w:rsidRDefault="009E563B" w:rsidP="009E563B">
      <w:pPr>
        <w:rPr>
          <w:rFonts w:eastAsia="Times New Roman"/>
        </w:rPr>
      </w:pPr>
      <w:r>
        <w:rPr>
          <w:rFonts w:eastAsia="Times New Roman"/>
        </w:rPr>
        <w:t>Было создано 5 пользователей с непустыми паролями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_Ref112662872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11</w:t>
      </w:r>
      <w:r w:rsidR="00003B68">
        <w:rPr>
          <w:rFonts w:eastAsia="Times New Roman"/>
        </w:rPr>
        <w:fldChar w:fldCharType="end"/>
      </w:r>
      <w:r>
        <w:rPr>
          <w:rFonts w:eastAsia="Times New Roman"/>
        </w:rPr>
        <w:t xml:space="preserve">). Чтобы просмотреть зашифрованные пароли пользователей, необходимо выполнить команду </w:t>
      </w:r>
      <w:r w:rsidR="00D2075D">
        <w:rPr>
          <w:rFonts w:eastAsia="Times New Roman"/>
        </w:rPr>
        <w:t>«</w:t>
      </w:r>
      <w:r w:rsidR="00D2075D" w:rsidRPr="00D2075D">
        <w:rPr>
          <w:rFonts w:eastAsia="Times New Roman"/>
        </w:rPr>
        <w:t>cat /etc/apache2/.htpasswd</w:t>
      </w:r>
      <w:r w:rsidR="00D2075D">
        <w:rPr>
          <w:rFonts w:eastAsia="Times New Roman"/>
        </w:rPr>
        <w:t>»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_Ref112662887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12</w:t>
      </w:r>
      <w:r w:rsidR="00003B68">
        <w:rPr>
          <w:rFonts w:eastAsia="Times New Roman"/>
        </w:rPr>
        <w:fldChar w:fldCharType="end"/>
      </w:r>
      <w:r w:rsidR="00D2075D">
        <w:rPr>
          <w:rFonts w:eastAsia="Times New Roman"/>
        </w:rPr>
        <w:t>).</w:t>
      </w:r>
    </w:p>
    <w:p w14:paraId="214AB7DE" w14:textId="77777777" w:rsidR="00D2075D" w:rsidRDefault="009E563B" w:rsidP="00D2075D">
      <w:pPr>
        <w:keepNext/>
        <w:ind w:firstLine="0"/>
        <w:jc w:val="center"/>
      </w:pPr>
      <w:r w:rsidRPr="009E563B">
        <w:rPr>
          <w:rFonts w:eastAsia="Times New Roman"/>
          <w:noProof/>
        </w:rPr>
        <w:drawing>
          <wp:inline distT="0" distB="0" distL="0" distR="0" wp14:anchorId="5325B52A" wp14:editId="68A3E93E">
            <wp:extent cx="5039428" cy="3524742"/>
            <wp:effectExtent l="0" t="0" r="889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8BF9" w14:textId="08426E2D" w:rsidR="009312A3" w:rsidRDefault="00D2075D" w:rsidP="00D2075D">
      <w:pPr>
        <w:pStyle w:val="afffa"/>
        <w:ind w:firstLine="0"/>
        <w:rPr>
          <w:rFonts w:eastAsia="Times New Roman"/>
        </w:rPr>
      </w:pPr>
      <w:bookmarkStart w:id="9" w:name="_Ref112662872"/>
      <w:r>
        <w:t xml:space="preserve">Рисунок </w:t>
      </w:r>
      <w:fldSimple w:instr=" SEQ Рисунок \* ARABIC ">
        <w:r w:rsidR="007A3D79">
          <w:rPr>
            <w:noProof/>
          </w:rPr>
          <w:t>11</w:t>
        </w:r>
      </w:fldSimple>
      <w:bookmarkEnd w:id="9"/>
      <w:r>
        <w:t xml:space="preserve"> – Создание новых пользователей и присваивание им паролей</w:t>
      </w:r>
    </w:p>
    <w:p w14:paraId="6FDBFFDA" w14:textId="77777777" w:rsidR="00D2075D" w:rsidRDefault="00D2075D" w:rsidP="00D2075D">
      <w:pPr>
        <w:keepNext/>
        <w:ind w:firstLine="0"/>
        <w:jc w:val="center"/>
      </w:pPr>
      <w:r w:rsidRPr="00D2075D">
        <w:rPr>
          <w:rFonts w:eastAsia="Times New Roman"/>
          <w:noProof/>
        </w:rPr>
        <w:lastRenderedPageBreak/>
        <w:drawing>
          <wp:inline distT="0" distB="0" distL="0" distR="0" wp14:anchorId="7228367D" wp14:editId="0BBF4220">
            <wp:extent cx="3810532" cy="1009791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2E0B" w14:textId="4199AE4D" w:rsidR="00D2075D" w:rsidRDefault="00D2075D" w:rsidP="00D2075D">
      <w:pPr>
        <w:pStyle w:val="afffa"/>
        <w:ind w:firstLine="0"/>
      </w:pPr>
      <w:bookmarkStart w:id="10" w:name="_Ref112662887"/>
      <w:r>
        <w:t xml:space="preserve">Рисунок </w:t>
      </w:r>
      <w:fldSimple w:instr=" SEQ Рисунок \* ARABIC ">
        <w:r w:rsidR="007A3D79">
          <w:rPr>
            <w:noProof/>
          </w:rPr>
          <w:t>12</w:t>
        </w:r>
      </w:fldSimple>
      <w:bookmarkEnd w:id="10"/>
      <w:r>
        <w:t xml:space="preserve"> – Зашифрованные пароли пользователей</w:t>
      </w:r>
    </w:p>
    <w:p w14:paraId="44060227" w14:textId="730FF413" w:rsidR="00D2075D" w:rsidRDefault="009919BC" w:rsidP="00D2075D">
      <w:pPr>
        <w:rPr>
          <w:rFonts w:eastAsia="Times New Roman"/>
        </w:rPr>
      </w:pPr>
      <w:r>
        <w:rPr>
          <w:rFonts w:eastAsia="Times New Roman"/>
        </w:rPr>
        <w:t xml:space="preserve">Далее был осуществлен переход в директорию </w:t>
      </w:r>
      <w:r w:rsidRPr="009919BC">
        <w:rPr>
          <w:rFonts w:eastAsia="Times New Roman"/>
        </w:rPr>
        <w:t>/var/www/html/</w:t>
      </w:r>
      <w:r>
        <w:rPr>
          <w:rFonts w:eastAsia="Times New Roman"/>
        </w:rPr>
        <w:t xml:space="preserve"> и созданы папки </w:t>
      </w:r>
      <w:r>
        <w:rPr>
          <w:rFonts w:eastAsia="Times New Roman"/>
          <w:lang w:val="en-US"/>
        </w:rPr>
        <w:t>secret</w:t>
      </w:r>
      <w:r w:rsidRPr="009919BC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not</w:t>
      </w:r>
      <w:r w:rsidRPr="009919BC">
        <w:rPr>
          <w:rFonts w:eastAsia="Times New Roman"/>
        </w:rPr>
        <w:t>_</w:t>
      </w:r>
      <w:r>
        <w:rPr>
          <w:rFonts w:eastAsia="Times New Roman"/>
          <w:lang w:val="en-US"/>
        </w:rPr>
        <w:t>secret</w:t>
      </w:r>
      <w:r w:rsidRPr="009919BC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>
        <w:rPr>
          <w:rFonts w:eastAsia="Times New Roman"/>
          <w:lang w:val="en-US"/>
        </w:rPr>
        <w:t>some</w:t>
      </w:r>
      <w:r w:rsidRPr="009919BC">
        <w:rPr>
          <w:rFonts w:eastAsia="Times New Roman"/>
        </w:rPr>
        <w:t>_</w:t>
      </w:r>
      <w:r>
        <w:rPr>
          <w:rFonts w:eastAsia="Times New Roman"/>
          <w:lang w:val="en-US"/>
        </w:rPr>
        <w:t>secret</w:t>
      </w:r>
      <w:r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_Ref112662901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13</w:t>
      </w:r>
      <w:r w:rsidR="00003B68">
        <w:rPr>
          <w:rFonts w:eastAsia="Times New Roman"/>
        </w:rPr>
        <w:fldChar w:fldCharType="end"/>
      </w:r>
      <w:r>
        <w:rPr>
          <w:rFonts w:eastAsia="Times New Roman"/>
        </w:rPr>
        <w:t>).</w:t>
      </w:r>
    </w:p>
    <w:p w14:paraId="7662C5CC" w14:textId="77777777" w:rsidR="00A22C6A" w:rsidRDefault="009919BC" w:rsidP="00A22C6A">
      <w:pPr>
        <w:keepNext/>
        <w:ind w:firstLine="0"/>
        <w:jc w:val="center"/>
      </w:pPr>
      <w:r w:rsidRPr="009919BC">
        <w:rPr>
          <w:rFonts w:eastAsia="Times New Roman"/>
          <w:noProof/>
        </w:rPr>
        <w:drawing>
          <wp:inline distT="0" distB="0" distL="0" distR="0" wp14:anchorId="1501509C" wp14:editId="6E7E1D67">
            <wp:extent cx="3962953" cy="1143160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101C" w14:textId="43EE388D" w:rsidR="009919BC" w:rsidRDefault="00A22C6A" w:rsidP="00A22C6A">
      <w:pPr>
        <w:pStyle w:val="afffa"/>
        <w:ind w:firstLine="0"/>
        <w:rPr>
          <w:rFonts w:eastAsia="Times New Roman"/>
        </w:rPr>
      </w:pPr>
      <w:bookmarkStart w:id="11" w:name="_Ref112662901"/>
      <w:r>
        <w:t xml:space="preserve">Рисунок </w:t>
      </w:r>
      <w:fldSimple w:instr=" SEQ Рисунок \* ARABIC ">
        <w:r w:rsidR="007A3D79">
          <w:rPr>
            <w:noProof/>
          </w:rPr>
          <w:t>13</w:t>
        </w:r>
      </w:fldSimple>
      <w:bookmarkEnd w:id="11"/>
      <w:r w:rsidRPr="00A22C6A">
        <w:t xml:space="preserve"> – </w:t>
      </w:r>
      <w:r>
        <w:t>Создание каталогов</w:t>
      </w:r>
    </w:p>
    <w:p w14:paraId="213CA377" w14:textId="188CBDBA" w:rsidR="009919BC" w:rsidRDefault="00814C7D" w:rsidP="009919BC">
      <w:pPr>
        <w:rPr>
          <w:rFonts w:eastAsia="Times New Roman"/>
        </w:rPr>
      </w:pPr>
      <w:r>
        <w:rPr>
          <w:rFonts w:eastAsia="Times New Roman"/>
        </w:rPr>
        <w:t>Затем была установлена команда «</w:t>
      </w:r>
      <w:r>
        <w:rPr>
          <w:rFonts w:eastAsia="Times New Roman"/>
          <w:lang w:val="en-US"/>
        </w:rPr>
        <w:t>gedit</w:t>
      </w:r>
      <w:r>
        <w:rPr>
          <w:rFonts w:eastAsia="Times New Roman"/>
        </w:rPr>
        <w:t>»</w:t>
      </w:r>
      <w:r w:rsidR="00E26A46" w:rsidRPr="00E26A46">
        <w:rPr>
          <w:rFonts w:eastAsia="Times New Roman"/>
        </w:rPr>
        <w:t xml:space="preserve"> </w:t>
      </w:r>
      <w:r w:rsidR="00E26A46">
        <w:rPr>
          <w:rFonts w:eastAsia="Times New Roman"/>
        </w:rPr>
        <w:t xml:space="preserve">и открыт </w:t>
      </w:r>
      <w:r w:rsidR="00E26A46" w:rsidRPr="00E26A46">
        <w:rPr>
          <w:rFonts w:eastAsia="Times New Roman"/>
        </w:rPr>
        <w:t>файл /etc/apache2/apache2.conf</w:t>
      </w:r>
      <w:r w:rsidR="006B4467">
        <w:rPr>
          <w:rFonts w:eastAsia="Times New Roman"/>
        </w:rPr>
        <w:t xml:space="preserve">, чтобы </w:t>
      </w:r>
      <w:r w:rsidR="006B4467" w:rsidRPr="006B4467">
        <w:rPr>
          <w:rFonts w:eastAsia="Times New Roman"/>
        </w:rPr>
        <w:t>включить поддержку файлов .htaccess</w:t>
      </w:r>
      <w:r w:rsidR="00E26A46">
        <w:rPr>
          <w:rFonts w:eastAsia="Times New Roman"/>
        </w:rPr>
        <w:t xml:space="preserve">. </w:t>
      </w:r>
    </w:p>
    <w:p w14:paraId="339A58D8" w14:textId="77777777" w:rsidR="00A22C6A" w:rsidRDefault="00E26A46" w:rsidP="00A22C6A">
      <w:pPr>
        <w:keepNext/>
        <w:ind w:firstLine="0"/>
        <w:jc w:val="center"/>
      </w:pPr>
      <w:r w:rsidRPr="00E26A46">
        <w:rPr>
          <w:rFonts w:eastAsia="Times New Roman"/>
          <w:noProof/>
        </w:rPr>
        <w:drawing>
          <wp:inline distT="0" distB="0" distL="0" distR="0" wp14:anchorId="77251713" wp14:editId="64F31E00">
            <wp:extent cx="3038899" cy="876422"/>
            <wp:effectExtent l="0" t="0" r="9525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5068" w14:textId="6177623B" w:rsidR="00E26A46" w:rsidRDefault="00A22C6A" w:rsidP="00A22C6A">
      <w:pPr>
        <w:pStyle w:val="afffa"/>
        <w:ind w:firstLine="0"/>
        <w:rPr>
          <w:rFonts w:eastAsia="Times New Roman"/>
        </w:rPr>
      </w:pPr>
      <w:r>
        <w:t xml:space="preserve">Рисунок </w:t>
      </w:r>
      <w:fldSimple w:instr=" SEQ Рисунок \* ARABIC ">
        <w:r w:rsidR="007A3D79">
          <w:rPr>
            <w:noProof/>
          </w:rPr>
          <w:t>14</w:t>
        </w:r>
      </w:fldSimple>
      <w:r>
        <w:t xml:space="preserve"> – Файл ДО</w:t>
      </w:r>
    </w:p>
    <w:p w14:paraId="7A415F53" w14:textId="134A548E" w:rsidR="00E26A46" w:rsidRDefault="00003B68" w:rsidP="00E26A46">
      <w:pPr>
        <w:rPr>
          <w:rFonts w:eastAsia="Times New Roman"/>
        </w:rPr>
      </w:pPr>
      <w:r>
        <w:rPr>
          <w:rFonts w:eastAsia="Times New Roman"/>
        </w:rPr>
        <w:t>З</w:t>
      </w:r>
      <w:r w:rsidR="00E26A46">
        <w:rPr>
          <w:rFonts w:eastAsia="Times New Roman"/>
        </w:rPr>
        <w:t xml:space="preserve">апись </w:t>
      </w:r>
      <w:r>
        <w:rPr>
          <w:rFonts w:eastAsia="Times New Roman"/>
        </w:rPr>
        <w:t xml:space="preserve">в файле </w:t>
      </w:r>
      <w:r w:rsidR="00E26A46">
        <w:rPr>
          <w:rFonts w:eastAsia="Times New Roman"/>
        </w:rPr>
        <w:t>была изменена</w:t>
      </w:r>
      <w:r>
        <w:rPr>
          <w:rFonts w:eastAsia="Times New Roman"/>
        </w:rPr>
        <w:t xml:space="preserve"> </w:t>
      </w:r>
      <w:r w:rsidR="00E26A46">
        <w:rPr>
          <w:rFonts w:eastAsia="Times New Roman"/>
        </w:rPr>
        <w:t>(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REF _Ref112662936 \h </w:instrText>
      </w:r>
      <w:r>
        <w:rPr>
          <w:rFonts w:eastAsia="Times New Roman"/>
        </w:rPr>
      </w:r>
      <w:r>
        <w:rPr>
          <w:rFonts w:eastAsia="Times New Roman"/>
        </w:rPr>
        <w:fldChar w:fldCharType="separate"/>
      </w:r>
      <w:r>
        <w:t xml:space="preserve">рисунок </w:t>
      </w:r>
      <w:r>
        <w:rPr>
          <w:noProof/>
        </w:rPr>
        <w:t>15</w:t>
      </w:r>
      <w:r>
        <w:rPr>
          <w:rFonts w:eastAsia="Times New Roman"/>
        </w:rPr>
        <w:fldChar w:fldCharType="end"/>
      </w:r>
      <w:r w:rsidR="00E26A46">
        <w:rPr>
          <w:rFonts w:eastAsia="Times New Roman"/>
        </w:rPr>
        <w:t>)</w:t>
      </w:r>
      <w:r>
        <w:rPr>
          <w:rFonts w:eastAsia="Times New Roman"/>
        </w:rPr>
        <w:t>.</w:t>
      </w:r>
    </w:p>
    <w:p w14:paraId="12448353" w14:textId="77777777" w:rsidR="00A22C6A" w:rsidRDefault="006B4467" w:rsidP="00A22C6A">
      <w:pPr>
        <w:keepNext/>
        <w:ind w:firstLine="0"/>
        <w:jc w:val="center"/>
      </w:pPr>
      <w:r w:rsidRPr="006B4467">
        <w:rPr>
          <w:rFonts w:eastAsia="Times New Roman"/>
          <w:noProof/>
        </w:rPr>
        <w:drawing>
          <wp:inline distT="0" distB="0" distL="0" distR="0" wp14:anchorId="3A386E55" wp14:editId="21ED878D">
            <wp:extent cx="2915057" cy="828791"/>
            <wp:effectExtent l="0" t="0" r="0" b="952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244" w14:textId="0CD81316" w:rsidR="00E26A46" w:rsidRDefault="00A22C6A" w:rsidP="00A22C6A">
      <w:pPr>
        <w:pStyle w:val="afffa"/>
        <w:ind w:firstLine="0"/>
        <w:rPr>
          <w:rFonts w:eastAsia="Times New Roman"/>
        </w:rPr>
      </w:pPr>
      <w:bookmarkStart w:id="12" w:name="_Ref112662936"/>
      <w:r>
        <w:t xml:space="preserve">Рисунок </w:t>
      </w:r>
      <w:fldSimple w:instr=" SEQ Рисунок \* ARABIC ">
        <w:r w:rsidR="007A3D79">
          <w:rPr>
            <w:noProof/>
          </w:rPr>
          <w:t>15</w:t>
        </w:r>
      </w:fldSimple>
      <w:bookmarkEnd w:id="12"/>
      <w:r>
        <w:t xml:space="preserve"> – Файл ПОСЛЕ</w:t>
      </w:r>
    </w:p>
    <w:p w14:paraId="368956E3" w14:textId="29B78340" w:rsidR="006B4467" w:rsidRDefault="006B4467" w:rsidP="006B4467">
      <w:pPr>
        <w:rPr>
          <w:rFonts w:eastAsia="Times New Roman"/>
        </w:rPr>
      </w:pPr>
      <w:r>
        <w:rPr>
          <w:rFonts w:eastAsia="Times New Roman"/>
        </w:rPr>
        <w:t>Затем с помощью команды «</w:t>
      </w:r>
      <w:r w:rsidRPr="006B4467">
        <w:rPr>
          <w:rFonts w:eastAsia="Times New Roman"/>
        </w:rPr>
        <w:t>sudo systemctl restart apache2.service</w:t>
      </w:r>
      <w:r>
        <w:rPr>
          <w:rFonts w:eastAsia="Times New Roman"/>
        </w:rPr>
        <w:t>» веб-сервер был перезапущен.</w:t>
      </w:r>
      <w:r w:rsidR="00896692">
        <w:rPr>
          <w:rFonts w:eastAsia="Times New Roman"/>
        </w:rPr>
        <w:t xml:space="preserve"> Затем был создан </w:t>
      </w:r>
      <w:r w:rsidR="00896692" w:rsidRPr="00896692">
        <w:rPr>
          <w:rFonts w:eastAsia="Times New Roman"/>
        </w:rPr>
        <w:t>файл .htaccess</w:t>
      </w:r>
      <w:r w:rsidR="00896692">
        <w:rPr>
          <w:rFonts w:eastAsia="Times New Roman"/>
        </w:rPr>
        <w:t xml:space="preserve"> с помощью команды «</w:t>
      </w:r>
      <w:r w:rsidR="00896692" w:rsidRPr="00896692">
        <w:rPr>
          <w:rFonts w:eastAsia="Times New Roman"/>
        </w:rPr>
        <w:t>sudo gedit /var/www/html/</w:t>
      </w:r>
      <w:r w:rsidR="0076456D">
        <w:rPr>
          <w:rFonts w:eastAsia="Times New Roman"/>
          <w:lang w:val="en-US"/>
        </w:rPr>
        <w:t>secret</w:t>
      </w:r>
      <w:r w:rsidR="00896692" w:rsidRPr="00896692">
        <w:rPr>
          <w:rFonts w:eastAsia="Times New Roman"/>
        </w:rPr>
        <w:t>/.htaccess</w:t>
      </w:r>
      <w:r w:rsidR="00896692">
        <w:rPr>
          <w:rFonts w:eastAsia="Times New Roman"/>
        </w:rPr>
        <w:t xml:space="preserve">». В него необходимо записать текст, представленный на 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_Ref112662989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рисунке </w:t>
      </w:r>
      <w:r w:rsidR="00003B68">
        <w:rPr>
          <w:noProof/>
        </w:rPr>
        <w:t>16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.</w:t>
      </w:r>
    </w:p>
    <w:p w14:paraId="3519009C" w14:textId="77777777" w:rsidR="00A22C6A" w:rsidRDefault="00896692" w:rsidP="00A22C6A">
      <w:pPr>
        <w:keepNext/>
        <w:ind w:firstLine="0"/>
        <w:jc w:val="center"/>
      </w:pPr>
      <w:r w:rsidRPr="00896692">
        <w:rPr>
          <w:rFonts w:eastAsia="Times New Roman"/>
          <w:noProof/>
        </w:rPr>
        <w:lastRenderedPageBreak/>
        <w:drawing>
          <wp:inline distT="0" distB="0" distL="0" distR="0" wp14:anchorId="0573D503" wp14:editId="47BF7A9A">
            <wp:extent cx="5134692" cy="1114581"/>
            <wp:effectExtent l="0" t="0" r="0" b="952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7BA4" w14:textId="430681AD" w:rsidR="00896692" w:rsidRDefault="00A22C6A" w:rsidP="00B070E8">
      <w:pPr>
        <w:pStyle w:val="afffa"/>
        <w:ind w:firstLine="0"/>
        <w:rPr>
          <w:rFonts w:eastAsia="Times New Roman"/>
        </w:rPr>
      </w:pPr>
      <w:bookmarkStart w:id="13" w:name="_Ref112662989"/>
      <w:r>
        <w:t xml:space="preserve">Рисунок </w:t>
      </w:r>
      <w:fldSimple w:instr=" SEQ Рисунок \* ARABIC ">
        <w:r w:rsidR="007A3D79">
          <w:rPr>
            <w:noProof/>
          </w:rPr>
          <w:t>16</w:t>
        </w:r>
      </w:fldSimple>
      <w:bookmarkEnd w:id="13"/>
      <w:r>
        <w:t xml:space="preserve"> – Файл .</w:t>
      </w:r>
      <w:r>
        <w:rPr>
          <w:lang w:val="en-US"/>
        </w:rPr>
        <w:t>htaccess</w:t>
      </w:r>
    </w:p>
    <w:p w14:paraId="2A66D377" w14:textId="4169A1D5" w:rsidR="00C85828" w:rsidRDefault="00C85828" w:rsidP="00C85828">
      <w:pPr>
        <w:rPr>
          <w:rFonts w:eastAsia="Times New Roman"/>
        </w:rPr>
      </w:pPr>
      <w:r>
        <w:rPr>
          <w:rFonts w:eastAsia="Times New Roman"/>
        </w:rPr>
        <w:t xml:space="preserve">Далее </w:t>
      </w:r>
      <w:r w:rsidRPr="00C85828">
        <w:rPr>
          <w:rFonts w:eastAsia="Times New Roman"/>
        </w:rPr>
        <w:t xml:space="preserve">в веб-браузере </w:t>
      </w:r>
      <w:r>
        <w:rPr>
          <w:rFonts w:eastAsia="Times New Roman"/>
        </w:rPr>
        <w:t xml:space="preserve">был открыт </w:t>
      </w:r>
      <w:r w:rsidRPr="00C85828">
        <w:rPr>
          <w:rFonts w:eastAsia="Times New Roman"/>
        </w:rPr>
        <w:t xml:space="preserve">адрес </w:t>
      </w:r>
      <w:hyperlink r:id="rId27" w:history="1">
        <w:r w:rsidRPr="00F6393B">
          <w:rPr>
            <w:rStyle w:val="aff5"/>
            <w:rFonts w:eastAsia="Times New Roman"/>
          </w:rPr>
          <w:t>http://localhost/</w:t>
        </w:r>
        <w:r w:rsidRPr="00F6393B">
          <w:rPr>
            <w:rStyle w:val="aff5"/>
            <w:rFonts w:eastAsia="Times New Roman"/>
            <w:lang w:val="en-US"/>
          </w:rPr>
          <w:t>secret</w:t>
        </w:r>
        <w:r w:rsidRPr="00F6393B">
          <w:rPr>
            <w:rStyle w:val="aff5"/>
            <w:rFonts w:eastAsia="Times New Roman"/>
          </w:rPr>
          <w:t>/</w:t>
        </w:r>
      </w:hyperlink>
      <w:r w:rsidRPr="00C85828">
        <w:rPr>
          <w:rFonts w:eastAsia="Times New Roman"/>
        </w:rPr>
        <w:t xml:space="preserve">, </w:t>
      </w:r>
      <w:r>
        <w:rPr>
          <w:rFonts w:eastAsia="Times New Roman"/>
        </w:rPr>
        <w:t xml:space="preserve">где была найдена </w:t>
      </w:r>
      <w:r w:rsidRPr="00C85828">
        <w:rPr>
          <w:rFonts w:eastAsia="Times New Roman"/>
        </w:rPr>
        <w:t>форм</w:t>
      </w:r>
      <w:r>
        <w:rPr>
          <w:rFonts w:eastAsia="Times New Roman"/>
        </w:rPr>
        <w:t>а</w:t>
      </w:r>
      <w:r w:rsidRPr="00C85828">
        <w:rPr>
          <w:rFonts w:eastAsia="Times New Roman"/>
        </w:rPr>
        <w:t xml:space="preserve"> для ввода имени пользователя и пароля</w:t>
      </w:r>
      <w:r w:rsidR="00003B68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_Ref112663009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17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Pr="00C85828">
        <w:rPr>
          <w:rFonts w:eastAsia="Times New Roman"/>
        </w:rPr>
        <w:t>.</w:t>
      </w:r>
    </w:p>
    <w:p w14:paraId="6097B0E1" w14:textId="77777777" w:rsidR="00042256" w:rsidRPr="00E57759" w:rsidRDefault="00042256" w:rsidP="00C85828">
      <w:pPr>
        <w:rPr>
          <w:rFonts w:eastAsia="Times New Roman"/>
        </w:rPr>
      </w:pPr>
    </w:p>
    <w:p w14:paraId="15AB68A9" w14:textId="77777777" w:rsidR="00B070E8" w:rsidRDefault="0076456D" w:rsidP="00B070E8">
      <w:pPr>
        <w:keepNext/>
        <w:ind w:firstLine="0"/>
        <w:jc w:val="center"/>
      </w:pPr>
      <w:r w:rsidRPr="0076456D">
        <w:rPr>
          <w:rFonts w:eastAsia="Times New Roman"/>
          <w:noProof/>
          <w:lang w:val="en-US"/>
        </w:rPr>
        <w:drawing>
          <wp:inline distT="0" distB="0" distL="0" distR="0" wp14:anchorId="5231A006" wp14:editId="70AF3791">
            <wp:extent cx="6300470" cy="2990215"/>
            <wp:effectExtent l="0" t="0" r="5080" b="63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83E" w14:textId="283EFDBF" w:rsidR="00896692" w:rsidRPr="00B070E8" w:rsidRDefault="00B070E8" w:rsidP="00B070E8">
      <w:pPr>
        <w:pStyle w:val="afffa"/>
        <w:ind w:firstLine="0"/>
        <w:rPr>
          <w:rFonts w:eastAsia="Times New Roman"/>
        </w:rPr>
      </w:pPr>
      <w:bookmarkStart w:id="14" w:name="_Ref112663009"/>
      <w:r>
        <w:t xml:space="preserve">Рисунок </w:t>
      </w:r>
      <w:fldSimple w:instr=" SEQ Рисунок \* ARABIC ">
        <w:r w:rsidR="007A3D79">
          <w:rPr>
            <w:noProof/>
          </w:rPr>
          <w:t>17</w:t>
        </w:r>
      </w:fldSimple>
      <w:bookmarkEnd w:id="14"/>
      <w:r>
        <w:t xml:space="preserve"> – Форма ввода логина и пароля</w:t>
      </w:r>
    </w:p>
    <w:p w14:paraId="7A7EA289" w14:textId="70467732" w:rsidR="0076456D" w:rsidRPr="00616FDD" w:rsidRDefault="00A33FFF" w:rsidP="00C85828">
      <w:pPr>
        <w:rPr>
          <w:rFonts w:eastAsia="Times New Roman"/>
        </w:rPr>
      </w:pPr>
      <w:r>
        <w:rPr>
          <w:rFonts w:eastAsia="Times New Roman"/>
        </w:rPr>
        <w:t>Теперь, чтобы разрешить лишь отдельным пользователям заходить в определенные каталоги, в файл из (рисунка наверху) необходимо добавить соответствующую строку</w:t>
      </w:r>
      <w:r w:rsidR="00616FDD" w:rsidRPr="00616FDD">
        <w:rPr>
          <w:rFonts w:eastAsia="Times New Roman"/>
        </w:rPr>
        <w:t xml:space="preserve">. </w:t>
      </w:r>
      <w:r w:rsidR="00616FDD">
        <w:rPr>
          <w:rFonts w:eastAsia="Times New Roman"/>
        </w:rPr>
        <w:t xml:space="preserve">К каталогу </w:t>
      </w:r>
      <w:r w:rsidR="00616FDD">
        <w:rPr>
          <w:rFonts w:eastAsia="Times New Roman"/>
          <w:lang w:val="en-US"/>
        </w:rPr>
        <w:t>secret</w:t>
      </w:r>
      <w:r w:rsidR="00616FDD" w:rsidRPr="00616FDD">
        <w:rPr>
          <w:rFonts w:eastAsia="Times New Roman"/>
        </w:rPr>
        <w:t xml:space="preserve"> </w:t>
      </w:r>
      <w:r w:rsidR="00616FDD">
        <w:rPr>
          <w:rFonts w:eastAsia="Times New Roman"/>
        </w:rPr>
        <w:t xml:space="preserve">имеет доступ лишь </w:t>
      </w:r>
      <w:r w:rsidR="00616FDD">
        <w:rPr>
          <w:rFonts w:eastAsia="Times New Roman"/>
          <w:lang w:val="en-US"/>
        </w:rPr>
        <w:t>user</w:t>
      </w:r>
      <w:r w:rsidR="00616FDD" w:rsidRPr="00616FDD">
        <w:rPr>
          <w:rFonts w:eastAsia="Times New Roman"/>
        </w:rPr>
        <w:t>1</w:t>
      </w:r>
      <w:r w:rsidR="00003B68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_Ref112663046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18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="00616FDD" w:rsidRPr="00616FDD">
        <w:rPr>
          <w:rFonts w:eastAsia="Times New Roman"/>
        </w:rPr>
        <w:t xml:space="preserve">, </w:t>
      </w:r>
      <w:r w:rsidR="00616FDD">
        <w:rPr>
          <w:rFonts w:eastAsia="Times New Roman"/>
        </w:rPr>
        <w:t xml:space="preserve">к </w:t>
      </w:r>
      <w:r w:rsidR="00616FDD">
        <w:rPr>
          <w:rFonts w:eastAsia="Times New Roman"/>
          <w:lang w:val="en-US"/>
        </w:rPr>
        <w:t>some</w:t>
      </w:r>
      <w:r w:rsidR="00616FDD" w:rsidRPr="00616FDD">
        <w:rPr>
          <w:rFonts w:eastAsia="Times New Roman"/>
        </w:rPr>
        <w:t>_</w:t>
      </w:r>
      <w:r w:rsidR="00616FDD">
        <w:rPr>
          <w:rFonts w:eastAsia="Times New Roman"/>
          <w:lang w:val="en-US"/>
        </w:rPr>
        <w:t>secret</w:t>
      </w:r>
      <w:r w:rsidR="00616FDD" w:rsidRPr="00616FDD">
        <w:rPr>
          <w:rFonts w:eastAsia="Times New Roman"/>
        </w:rPr>
        <w:t xml:space="preserve"> </w:t>
      </w:r>
      <w:r w:rsidR="00616FDD">
        <w:rPr>
          <w:rFonts w:eastAsia="Times New Roman"/>
        </w:rPr>
        <w:t>–</w:t>
      </w:r>
      <w:r w:rsidR="00616FDD" w:rsidRPr="00616FDD">
        <w:rPr>
          <w:rFonts w:eastAsia="Times New Roman"/>
        </w:rPr>
        <w:t xml:space="preserve"> </w:t>
      </w:r>
      <w:r w:rsidR="00616FDD">
        <w:rPr>
          <w:rFonts w:eastAsia="Times New Roman"/>
          <w:lang w:val="en-US"/>
        </w:rPr>
        <w:t>user</w:t>
      </w:r>
      <w:r w:rsidR="00616FDD" w:rsidRPr="00616FDD">
        <w:rPr>
          <w:rFonts w:eastAsia="Times New Roman"/>
        </w:rPr>
        <w:t xml:space="preserve">1, </w:t>
      </w:r>
      <w:r w:rsidR="00616FDD">
        <w:rPr>
          <w:rFonts w:eastAsia="Times New Roman"/>
          <w:lang w:val="en-US"/>
        </w:rPr>
        <w:t>user</w:t>
      </w:r>
      <w:r w:rsidR="00616FDD" w:rsidRPr="009F4AAB">
        <w:rPr>
          <w:rFonts w:eastAsia="Times New Roman"/>
        </w:rPr>
        <w:t>3</w:t>
      </w:r>
      <w:r w:rsidR="00616FDD" w:rsidRPr="00616FDD">
        <w:rPr>
          <w:rFonts w:eastAsia="Times New Roman"/>
        </w:rPr>
        <w:t xml:space="preserve"> </w:t>
      </w:r>
      <w:r w:rsidR="00616FDD">
        <w:rPr>
          <w:rFonts w:eastAsia="Times New Roman"/>
        </w:rPr>
        <w:t xml:space="preserve">и </w:t>
      </w:r>
      <w:r w:rsidR="00616FDD">
        <w:rPr>
          <w:rFonts w:eastAsia="Times New Roman"/>
          <w:lang w:val="en-US"/>
        </w:rPr>
        <w:t>user</w:t>
      </w:r>
      <w:r w:rsidR="00616FDD" w:rsidRPr="00616FDD">
        <w:rPr>
          <w:rFonts w:eastAsia="Times New Roman"/>
        </w:rPr>
        <w:t>5</w:t>
      </w:r>
      <w:r w:rsidR="00003B68">
        <w:rPr>
          <w:rFonts w:eastAsia="Times New Roman"/>
        </w:rPr>
        <w:t xml:space="preserve"> (</w:t>
      </w:r>
      <w:r w:rsidR="00003B68">
        <w:rPr>
          <w:rFonts w:eastAsia="Times New Roman"/>
        </w:rPr>
        <w:fldChar w:fldCharType="begin"/>
      </w:r>
      <w:r w:rsidR="00003B68">
        <w:rPr>
          <w:rFonts w:eastAsia="Times New Roman"/>
        </w:rPr>
        <w:instrText xml:space="preserve"> REF _Ref112663063 \h </w:instrText>
      </w:r>
      <w:r w:rsidR="00003B68">
        <w:rPr>
          <w:rFonts w:eastAsia="Times New Roman"/>
        </w:rPr>
      </w:r>
      <w:r w:rsidR="00003B68">
        <w:rPr>
          <w:rFonts w:eastAsia="Times New Roman"/>
        </w:rPr>
        <w:fldChar w:fldCharType="separate"/>
      </w:r>
      <w:r w:rsidR="00003B68">
        <w:t xml:space="preserve">рисунок </w:t>
      </w:r>
      <w:r w:rsidR="00003B68">
        <w:rPr>
          <w:noProof/>
        </w:rPr>
        <w:t>19</w:t>
      </w:r>
      <w:r w:rsidR="00003B68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="00616FDD" w:rsidRPr="009F4AAB">
        <w:rPr>
          <w:rFonts w:eastAsia="Times New Roman"/>
        </w:rPr>
        <w:t xml:space="preserve">, </w:t>
      </w:r>
      <w:r w:rsidR="00616FDD">
        <w:rPr>
          <w:rFonts w:eastAsia="Times New Roman"/>
        </w:rPr>
        <w:t xml:space="preserve">к каталогу </w:t>
      </w:r>
      <w:r w:rsidR="00616FDD">
        <w:rPr>
          <w:rFonts w:eastAsia="Times New Roman"/>
          <w:lang w:val="en-US"/>
        </w:rPr>
        <w:t>not</w:t>
      </w:r>
      <w:r w:rsidR="00616FDD" w:rsidRPr="009F4AAB">
        <w:rPr>
          <w:rFonts w:eastAsia="Times New Roman"/>
        </w:rPr>
        <w:t>_</w:t>
      </w:r>
      <w:r w:rsidR="00616FDD">
        <w:rPr>
          <w:rFonts w:eastAsia="Times New Roman"/>
          <w:lang w:val="en-US"/>
        </w:rPr>
        <w:t>secret</w:t>
      </w:r>
      <w:r w:rsidR="00616FDD" w:rsidRPr="009F4AAB">
        <w:rPr>
          <w:rFonts w:eastAsia="Times New Roman"/>
        </w:rPr>
        <w:t xml:space="preserve"> </w:t>
      </w:r>
      <w:r w:rsidR="00616FDD">
        <w:rPr>
          <w:rFonts w:eastAsia="Times New Roman"/>
        </w:rPr>
        <w:t>имеют доступ все пользователи</w:t>
      </w:r>
      <w:r w:rsidR="00003B68">
        <w:rPr>
          <w:rFonts w:eastAsia="Times New Roman"/>
        </w:rPr>
        <w:t xml:space="preserve"> (</w:t>
      </w:r>
      <w:r w:rsidR="00B16A62">
        <w:rPr>
          <w:rFonts w:eastAsia="Times New Roman"/>
        </w:rPr>
        <w:fldChar w:fldCharType="begin"/>
      </w:r>
      <w:r w:rsidR="00B16A62">
        <w:rPr>
          <w:rFonts w:eastAsia="Times New Roman"/>
        </w:rPr>
        <w:instrText xml:space="preserve"> REF _Ref112663100 \h </w:instrText>
      </w:r>
      <w:r w:rsidR="00B16A62">
        <w:rPr>
          <w:rFonts w:eastAsia="Times New Roman"/>
        </w:rPr>
      </w:r>
      <w:r w:rsidR="00B16A62">
        <w:rPr>
          <w:rFonts w:eastAsia="Times New Roman"/>
        </w:rPr>
        <w:fldChar w:fldCharType="separate"/>
      </w:r>
      <w:r w:rsidR="00B16A62">
        <w:t xml:space="preserve">рисунок </w:t>
      </w:r>
      <w:r w:rsidR="00B16A62">
        <w:rPr>
          <w:noProof/>
        </w:rPr>
        <w:t>20</w:t>
      </w:r>
      <w:r w:rsidR="00B16A62">
        <w:rPr>
          <w:rFonts w:eastAsia="Times New Roman"/>
        </w:rPr>
        <w:fldChar w:fldCharType="end"/>
      </w:r>
      <w:r w:rsidR="00003B68">
        <w:rPr>
          <w:rFonts w:eastAsia="Times New Roman"/>
        </w:rPr>
        <w:t>)</w:t>
      </w:r>
      <w:r w:rsidR="00616FDD">
        <w:rPr>
          <w:rFonts w:eastAsia="Times New Roman"/>
        </w:rPr>
        <w:t>.</w:t>
      </w:r>
      <w:r w:rsidR="0026180E">
        <w:rPr>
          <w:rFonts w:eastAsia="Times New Roman"/>
        </w:rPr>
        <w:t xml:space="preserve"> В </w:t>
      </w:r>
      <w:r w:rsidR="0026180E">
        <w:rPr>
          <w:rFonts w:eastAsia="Times New Roman"/>
        </w:rPr>
        <w:fldChar w:fldCharType="begin"/>
      </w:r>
      <w:r w:rsidR="0026180E">
        <w:rPr>
          <w:rFonts w:eastAsia="Times New Roman"/>
        </w:rPr>
        <w:instrText xml:space="preserve"> REF _Ref112666605 \h </w:instrText>
      </w:r>
      <w:r w:rsidR="0026180E">
        <w:rPr>
          <w:rFonts w:eastAsia="Times New Roman"/>
        </w:rPr>
      </w:r>
      <w:r w:rsidR="0026180E">
        <w:rPr>
          <w:rFonts w:eastAsia="Times New Roman"/>
        </w:rPr>
        <w:fldChar w:fldCharType="separate"/>
      </w:r>
      <w:r w:rsidR="0026180E">
        <w:t xml:space="preserve">таблице </w:t>
      </w:r>
      <w:r w:rsidR="0026180E">
        <w:rPr>
          <w:noProof/>
        </w:rPr>
        <w:t>1</w:t>
      </w:r>
      <w:r w:rsidR="0026180E">
        <w:rPr>
          <w:rFonts w:eastAsia="Times New Roman"/>
        </w:rPr>
        <w:fldChar w:fldCharType="end"/>
      </w:r>
      <w:r w:rsidR="0026180E">
        <w:rPr>
          <w:rFonts w:eastAsia="Times New Roman"/>
        </w:rPr>
        <w:t xml:space="preserve"> можно  увидеть матрицу доступа.</w:t>
      </w:r>
    </w:p>
    <w:p w14:paraId="79B7A8EA" w14:textId="77777777" w:rsidR="00B070E8" w:rsidRDefault="00616FDD" w:rsidP="00B070E8">
      <w:pPr>
        <w:keepNext/>
        <w:ind w:firstLine="0"/>
        <w:jc w:val="center"/>
      </w:pPr>
      <w:r w:rsidRPr="00616FDD">
        <w:rPr>
          <w:rFonts w:eastAsia="Times New Roman"/>
          <w:noProof/>
        </w:rPr>
        <w:drawing>
          <wp:inline distT="0" distB="0" distL="0" distR="0" wp14:anchorId="5532F81E" wp14:editId="1F656E6B">
            <wp:extent cx="4934639" cy="1152686"/>
            <wp:effectExtent l="0" t="0" r="0" b="9525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CB17" w14:textId="61613AC0" w:rsidR="00A33FFF" w:rsidRPr="00D95087" w:rsidRDefault="00B070E8" w:rsidP="00B070E8">
      <w:pPr>
        <w:pStyle w:val="afffa"/>
        <w:ind w:firstLine="0"/>
        <w:rPr>
          <w:rFonts w:eastAsia="Times New Roman"/>
        </w:rPr>
      </w:pPr>
      <w:bookmarkStart w:id="15" w:name="_Ref112663046"/>
      <w:r>
        <w:t xml:space="preserve">Рисунок </w:t>
      </w:r>
      <w:fldSimple w:instr=" SEQ Рисунок \* ARABIC ">
        <w:r w:rsidR="007A3D79">
          <w:rPr>
            <w:noProof/>
          </w:rPr>
          <w:t>18</w:t>
        </w:r>
      </w:fldSimple>
      <w:bookmarkEnd w:id="15"/>
      <w:r>
        <w:t xml:space="preserve"> – </w:t>
      </w:r>
      <w:r w:rsidR="00D95087">
        <w:t>П</w:t>
      </w:r>
      <w:r>
        <w:t xml:space="preserve">рописывание в файле </w:t>
      </w:r>
      <w:r w:rsidRPr="008331F7">
        <w:t>.</w:t>
      </w:r>
      <w:r>
        <w:rPr>
          <w:lang w:val="en-US"/>
        </w:rPr>
        <w:t>htaccess</w:t>
      </w:r>
      <w:r>
        <w:t xml:space="preserve"> пользователей, имеющих доступ к папке</w:t>
      </w:r>
      <w:r w:rsidR="008331F7">
        <w:t xml:space="preserve"> </w:t>
      </w:r>
      <w:r w:rsidR="008331F7">
        <w:rPr>
          <w:lang w:val="en-US"/>
        </w:rPr>
        <w:t>secret</w:t>
      </w:r>
    </w:p>
    <w:p w14:paraId="5431C7A8" w14:textId="77777777" w:rsidR="00616FDD" w:rsidRDefault="00616FDD" w:rsidP="00A33FFF">
      <w:pPr>
        <w:ind w:firstLine="0"/>
        <w:jc w:val="center"/>
        <w:rPr>
          <w:rFonts w:eastAsia="Times New Roman"/>
        </w:rPr>
      </w:pPr>
    </w:p>
    <w:p w14:paraId="5A234313" w14:textId="77777777" w:rsidR="00D95087" w:rsidRDefault="001D407B" w:rsidP="00D95087">
      <w:pPr>
        <w:keepNext/>
        <w:ind w:firstLine="0"/>
        <w:jc w:val="center"/>
      </w:pPr>
      <w:r w:rsidRPr="001D407B">
        <w:rPr>
          <w:rFonts w:eastAsia="Times New Roman"/>
          <w:noProof/>
        </w:rPr>
        <w:drawing>
          <wp:inline distT="0" distB="0" distL="0" distR="0" wp14:anchorId="0320B280" wp14:editId="186C9AF7">
            <wp:extent cx="5010849" cy="1305107"/>
            <wp:effectExtent l="0" t="0" r="0" b="952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6B38" w14:textId="1AA94E72" w:rsidR="00A33FFF" w:rsidRDefault="00D95087" w:rsidP="00D95087">
      <w:pPr>
        <w:pStyle w:val="afffa"/>
        <w:ind w:firstLine="0"/>
        <w:rPr>
          <w:rFonts w:eastAsia="Times New Roman"/>
        </w:rPr>
      </w:pPr>
      <w:bookmarkStart w:id="16" w:name="_Ref112663063"/>
      <w:r>
        <w:t xml:space="preserve">Рисунок </w:t>
      </w:r>
      <w:fldSimple w:instr=" SEQ Рисунок \* ARABIC ">
        <w:r w:rsidR="007A3D79">
          <w:rPr>
            <w:noProof/>
          </w:rPr>
          <w:t>19</w:t>
        </w:r>
      </w:fldSimple>
      <w:bookmarkEnd w:id="16"/>
      <w:r>
        <w:t xml:space="preserve"> – </w:t>
      </w:r>
      <w:r w:rsidRPr="00861C9B">
        <w:t xml:space="preserve">Прописывание в файле .htaccess пользователей, имеющих доступ к папке </w:t>
      </w:r>
      <w:r>
        <w:rPr>
          <w:lang w:val="en-US"/>
        </w:rPr>
        <w:t>some</w:t>
      </w:r>
      <w:r w:rsidRPr="00D95087">
        <w:t>_</w:t>
      </w:r>
      <w:r w:rsidRPr="00861C9B">
        <w:t>secret</w:t>
      </w:r>
    </w:p>
    <w:p w14:paraId="7A30B924" w14:textId="77777777" w:rsidR="00D95087" w:rsidRDefault="00616FDD" w:rsidP="00D95087">
      <w:pPr>
        <w:keepNext/>
      </w:pPr>
      <w:r w:rsidRPr="00616FDD">
        <w:rPr>
          <w:rFonts w:eastAsia="Times New Roman"/>
          <w:noProof/>
        </w:rPr>
        <w:drawing>
          <wp:inline distT="0" distB="0" distL="0" distR="0" wp14:anchorId="72446A05" wp14:editId="45A439B4">
            <wp:extent cx="5353797" cy="1314633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C38F" w14:textId="7090C35C" w:rsidR="006B4467" w:rsidRDefault="00D95087" w:rsidP="00D95087">
      <w:pPr>
        <w:pStyle w:val="afffa"/>
        <w:ind w:firstLine="0"/>
        <w:rPr>
          <w:rFonts w:eastAsia="Times New Roman"/>
        </w:rPr>
      </w:pPr>
      <w:bookmarkStart w:id="17" w:name="_Ref112663100"/>
      <w:r>
        <w:t xml:space="preserve">Рисунок </w:t>
      </w:r>
      <w:fldSimple w:instr=" SEQ Рисунок \* ARABIC ">
        <w:r w:rsidR="007A3D79">
          <w:rPr>
            <w:noProof/>
          </w:rPr>
          <w:t>20</w:t>
        </w:r>
      </w:fldSimple>
      <w:bookmarkEnd w:id="17"/>
      <w:r w:rsidRPr="00D95087">
        <w:t xml:space="preserve"> – Прописывание в файле .</w:t>
      </w:r>
      <w:r w:rsidRPr="001625B8">
        <w:rPr>
          <w:lang w:val="en-US"/>
        </w:rPr>
        <w:t>htaccess</w:t>
      </w:r>
      <w:r w:rsidRPr="00D95087">
        <w:t xml:space="preserve"> пользователей, имеющих доступ к папке </w:t>
      </w:r>
      <w:r>
        <w:rPr>
          <w:lang w:val="en-US"/>
        </w:rPr>
        <w:t>not</w:t>
      </w:r>
      <w:r w:rsidRPr="00D95087">
        <w:t>_</w:t>
      </w:r>
      <w:r w:rsidRPr="001625B8">
        <w:rPr>
          <w:lang w:val="en-US"/>
        </w:rPr>
        <w:t>secret</w:t>
      </w:r>
    </w:p>
    <w:p w14:paraId="56CF18BB" w14:textId="691695D9" w:rsidR="00D95087" w:rsidRDefault="00D95087" w:rsidP="00D95087">
      <w:pPr>
        <w:pStyle w:val="afff9"/>
      </w:pPr>
      <w:bookmarkStart w:id="18" w:name="_Ref112666605"/>
      <w:r>
        <w:t xml:space="preserve">Таблица </w:t>
      </w:r>
      <w:fldSimple w:instr=" SEQ Таблица \* ARABIC ">
        <w:r w:rsidR="0026180E">
          <w:rPr>
            <w:noProof/>
          </w:rPr>
          <w:t>1</w:t>
        </w:r>
      </w:fldSimple>
      <w:bookmarkEnd w:id="18"/>
      <w:r>
        <w:t xml:space="preserve"> – Матрица доступа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4"/>
        <w:gridCol w:w="2293"/>
        <w:gridCol w:w="2293"/>
        <w:gridCol w:w="2283"/>
      </w:tblGrid>
      <w:tr w:rsidR="00E23B15" w:rsidRPr="00424BAC" w14:paraId="1EA001F3" w14:textId="77777777" w:rsidTr="00424BAC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D31477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Имя пользователя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C4C1D8" w14:textId="34981CA9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secret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4D402D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some_secret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A3F94F" w14:textId="0B2C8D32" w:rsidR="00424BAC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lang w:val="en-US"/>
              </w:rPr>
              <w:t>not_</w:t>
            </w:r>
            <w:r w:rsidR="00424BAC" w:rsidRPr="00424BAC">
              <w:rPr>
                <w:rFonts w:eastAsia="Times New Roman" w:cs="Times New Roman"/>
                <w:color w:val="000000"/>
              </w:rPr>
              <w:t>secret</w:t>
            </w:r>
          </w:p>
        </w:tc>
      </w:tr>
      <w:tr w:rsidR="00E23B15" w:rsidRPr="00424BAC" w14:paraId="245DB3B3" w14:textId="77777777" w:rsidTr="00424BA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778E3B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User1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986E29" w14:textId="216C77FA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59436765" w14:textId="737A4818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2CC2AE" wp14:editId="3B8FA303">
                  <wp:extent cx="1236134" cy="695310"/>
                  <wp:effectExtent l="0" t="0" r="254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7" cy="71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6F721" w14:textId="12778B2E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  <w:p w14:paraId="2A039DD5" w14:textId="77777777" w:rsidR="00424BAC" w:rsidRPr="00424BAC" w:rsidRDefault="00424BAC" w:rsidP="00424BAC">
            <w:pPr>
              <w:spacing w:line="240" w:lineRule="auto"/>
              <w:ind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ABCFB" w14:textId="2EDBB305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3D6F847C" w14:textId="26970440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8ACA58" wp14:editId="2FD12769">
                  <wp:extent cx="1236134" cy="695310"/>
                  <wp:effectExtent l="0" t="0" r="254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33" cy="72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0E9C2" w14:textId="0F231CF6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4ABFD" w14:textId="4CD232E4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36F7217B" w14:textId="3D74698D" w:rsidR="00E23B15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021280" wp14:editId="43F5951F">
                  <wp:extent cx="1256174" cy="706582"/>
                  <wp:effectExtent l="0" t="0" r="127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21" cy="7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6F40E" w14:textId="511AB42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E23B15" w:rsidRPr="00424BAC" w14:paraId="345270CE" w14:textId="77777777" w:rsidTr="00424BA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C3A22F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User2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B346EB" w14:textId="77777777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0C000DFC" w14:textId="17691F84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EAD535" wp14:editId="29B123CA">
                  <wp:extent cx="1235710" cy="695071"/>
                  <wp:effectExtent l="0" t="0" r="254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76" cy="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53F14" w14:textId="572255BB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5B3FDB72" w14:textId="50BFF42E" w:rsidR="00E23B15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0760AD" wp14:editId="528FA23A">
                  <wp:extent cx="1235710" cy="695071"/>
                  <wp:effectExtent l="0" t="0" r="254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985" cy="71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1EDDC" w14:textId="16AF544D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3ED3AE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354BB458" w14:textId="0FEF16EC" w:rsidR="00424BAC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F0312" wp14:editId="0C35B13E">
                  <wp:extent cx="1256174" cy="706582"/>
                  <wp:effectExtent l="0" t="0" r="127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21" cy="7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15" w:rsidRPr="00424BAC" w14:paraId="724FB3CC" w14:textId="77777777" w:rsidTr="00424BA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BE6AB2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User3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02306" w14:textId="6905A3C9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186937E1" w14:textId="17916EC2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52CEE9" wp14:editId="20D89098">
                  <wp:extent cx="1235710" cy="695071"/>
                  <wp:effectExtent l="0" t="0" r="254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76" cy="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CA0C0" w14:textId="7A4517D3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4FE475" w14:textId="05E1C4BC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41450EC1" w14:textId="0E45C9C5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5A53EC" wp14:editId="725257E7">
                  <wp:extent cx="1236134" cy="695310"/>
                  <wp:effectExtent l="0" t="0" r="254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33" cy="72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C15F9" w14:textId="47AFE76C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E3D782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4BCF7F33" w14:textId="0C94950C" w:rsidR="00424BAC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269958" wp14:editId="52D59059">
                  <wp:extent cx="1256174" cy="706582"/>
                  <wp:effectExtent l="0" t="0" r="127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21" cy="7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15" w:rsidRPr="00424BAC" w14:paraId="2F9FA5B7" w14:textId="77777777" w:rsidTr="00424BA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18501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User4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4866C9" w14:textId="67DA1BD3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356A4FF6" w14:textId="32A477FA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9B6F42" wp14:editId="68083514">
                  <wp:extent cx="1235710" cy="695071"/>
                  <wp:effectExtent l="0" t="0" r="254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76" cy="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BE464" w14:textId="4434879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9F251F" w14:textId="77777777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380415E7" w14:textId="35151EB0" w:rsidR="00E23B15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470CC0" wp14:editId="6DE83E89">
                  <wp:extent cx="1235710" cy="695071"/>
                  <wp:effectExtent l="0" t="0" r="254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710" cy="69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C920A1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разрешён</w:t>
            </w:r>
          </w:p>
          <w:p w14:paraId="31F56E92" w14:textId="1C2F21B3" w:rsidR="00424BAC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2C8A8C" wp14:editId="62CBF160">
                  <wp:extent cx="1256174" cy="706582"/>
                  <wp:effectExtent l="0" t="0" r="127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21" cy="7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15" w:rsidRPr="00424BAC" w14:paraId="347C7A33" w14:textId="77777777" w:rsidTr="00424BA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A52CAF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t>User5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FE8D3" w14:textId="65201A65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t>Доступ запрещён</w:t>
            </w:r>
          </w:p>
          <w:p w14:paraId="1BA18D1B" w14:textId="0A65CABE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1F928B" wp14:editId="1C45CF31">
                  <wp:extent cx="1235710" cy="695071"/>
                  <wp:effectExtent l="0" t="0" r="254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376" cy="71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3C9C8" w14:textId="25AD7BBF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E0E36A" w14:textId="0FF22A4E" w:rsid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color w:val="000000"/>
              </w:rPr>
            </w:pPr>
            <w:r w:rsidRPr="00424BAC">
              <w:rPr>
                <w:rFonts w:eastAsia="Times New Roman" w:cs="Times New Roman"/>
                <w:color w:val="000000"/>
              </w:rPr>
              <w:lastRenderedPageBreak/>
              <w:t>Доступ разрешён</w:t>
            </w:r>
          </w:p>
          <w:p w14:paraId="584DA942" w14:textId="3B6261FE" w:rsidR="00506402" w:rsidRPr="00424BAC" w:rsidRDefault="00506402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56107C" wp14:editId="28C33C44">
                  <wp:extent cx="1236134" cy="695310"/>
                  <wp:effectExtent l="0" t="0" r="254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33" cy="72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10065" w14:textId="45B6D34A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F906F3" w14:textId="77777777" w:rsidR="00424BAC" w:rsidRPr="00424BAC" w:rsidRDefault="00424BAC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424BAC">
              <w:rPr>
                <w:rFonts w:eastAsia="Times New Roman" w:cs="Times New Roman"/>
                <w:color w:val="000000"/>
              </w:rPr>
              <w:lastRenderedPageBreak/>
              <w:t>Доступ разрешён</w:t>
            </w:r>
          </w:p>
          <w:p w14:paraId="2F8C4D41" w14:textId="27C45E3B" w:rsidR="00424BAC" w:rsidRPr="00424BAC" w:rsidRDefault="00E23B15" w:rsidP="00424BAC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5FBD59" wp14:editId="7AEFD6D8">
                  <wp:extent cx="1256174" cy="706582"/>
                  <wp:effectExtent l="0" t="0" r="127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8021" cy="718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B37EA1" w14:textId="77777777" w:rsidR="00424BAC" w:rsidRDefault="00424BAC" w:rsidP="006B4467">
      <w:pPr>
        <w:rPr>
          <w:rFonts w:eastAsia="Times New Roman"/>
        </w:rPr>
      </w:pPr>
    </w:p>
    <w:p w14:paraId="5CCF6D7C" w14:textId="07368ACA" w:rsidR="00EE69DF" w:rsidRDefault="00EE69DF" w:rsidP="006B4467">
      <w:pPr>
        <w:rPr>
          <w:rFonts w:eastAsia="Times New Roman"/>
        </w:rPr>
      </w:pPr>
      <w:r>
        <w:rPr>
          <w:rFonts w:eastAsia="Times New Roman"/>
        </w:rPr>
        <w:t xml:space="preserve">После этого была произведена попытка попасть на сайт пользователю, который не имеет разрешения просматривать каталог. Попытка завершилась неудачей. Затем был создан файл </w:t>
      </w:r>
      <w:r w:rsidRPr="00424BAC">
        <w:rPr>
          <w:rFonts w:eastAsia="Times New Roman"/>
        </w:rPr>
        <w:t>.</w:t>
      </w:r>
      <w:r>
        <w:rPr>
          <w:rFonts w:eastAsia="Times New Roman"/>
          <w:lang w:val="en-US"/>
        </w:rPr>
        <w:t>htgroup</w:t>
      </w:r>
      <w:r w:rsidR="00A12B89" w:rsidRPr="00424BAC">
        <w:rPr>
          <w:rFonts w:eastAsia="Times New Roman"/>
        </w:rPr>
        <w:t xml:space="preserve"> (</w:t>
      </w:r>
      <w:r w:rsidR="003B31C0">
        <w:rPr>
          <w:rFonts w:eastAsia="Times New Roman"/>
        </w:rPr>
        <w:fldChar w:fldCharType="begin"/>
      </w:r>
      <w:r w:rsidR="003B31C0">
        <w:rPr>
          <w:rFonts w:eastAsia="Times New Roman"/>
        </w:rPr>
        <w:instrText xml:space="preserve"> REF _Ref112669274 \h </w:instrText>
      </w:r>
      <w:r w:rsidR="003B31C0">
        <w:rPr>
          <w:rFonts w:eastAsia="Times New Roman"/>
        </w:rPr>
      </w:r>
      <w:r w:rsidR="003B31C0">
        <w:rPr>
          <w:rFonts w:eastAsia="Times New Roman"/>
        </w:rPr>
        <w:fldChar w:fldCharType="separate"/>
      </w:r>
      <w:r w:rsidR="003B31C0">
        <w:t xml:space="preserve">Рисунок </w:t>
      </w:r>
      <w:r w:rsidR="003B31C0">
        <w:rPr>
          <w:noProof/>
        </w:rPr>
        <w:t>21</w:t>
      </w:r>
      <w:r w:rsidR="003B31C0">
        <w:rPr>
          <w:rFonts w:eastAsia="Times New Roman"/>
        </w:rPr>
        <w:fldChar w:fldCharType="end"/>
      </w:r>
      <w:r w:rsidR="00A12B89" w:rsidRPr="00424BAC">
        <w:rPr>
          <w:rFonts w:eastAsia="Times New Roman"/>
        </w:rPr>
        <w:t>)</w:t>
      </w:r>
      <w:r w:rsidRPr="00424BAC">
        <w:rPr>
          <w:rFonts w:eastAsia="Times New Roman"/>
        </w:rPr>
        <w:t>.</w:t>
      </w:r>
    </w:p>
    <w:p w14:paraId="589494B4" w14:textId="77777777" w:rsidR="0026180E" w:rsidRDefault="00424B83" w:rsidP="0026180E">
      <w:pPr>
        <w:keepNext/>
        <w:ind w:firstLine="0"/>
        <w:jc w:val="center"/>
      </w:pPr>
      <w:r w:rsidRPr="00424B83">
        <w:rPr>
          <w:rFonts w:eastAsia="Times New Roman"/>
          <w:noProof/>
        </w:rPr>
        <w:drawing>
          <wp:inline distT="0" distB="0" distL="0" distR="0" wp14:anchorId="291D5BEE" wp14:editId="665C7208">
            <wp:extent cx="4896533" cy="80973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9A7" w14:textId="04E74A7B" w:rsidR="00EE69DF" w:rsidRDefault="0026180E" w:rsidP="0026180E">
      <w:pPr>
        <w:pStyle w:val="afffa"/>
        <w:ind w:firstLine="0"/>
        <w:rPr>
          <w:rFonts w:eastAsia="Times New Roman"/>
        </w:rPr>
      </w:pPr>
      <w:bookmarkStart w:id="19" w:name="_Ref112669274"/>
      <w:r>
        <w:t xml:space="preserve">Рисунок </w:t>
      </w:r>
      <w:fldSimple w:instr=" SEQ Рисунок \* ARABIC ">
        <w:r w:rsidR="007A3D79">
          <w:rPr>
            <w:noProof/>
          </w:rPr>
          <w:t>21</w:t>
        </w:r>
      </w:fldSimple>
      <w:bookmarkEnd w:id="19"/>
      <w:r>
        <w:t xml:space="preserve"> – Создание групп пользователей</w:t>
      </w:r>
    </w:p>
    <w:p w14:paraId="52BD29EF" w14:textId="0966C32F" w:rsidR="00616FDD" w:rsidRPr="002318D3" w:rsidRDefault="002318D3" w:rsidP="006B4467">
      <w:pPr>
        <w:rPr>
          <w:rFonts w:eastAsia="Times New Roman"/>
        </w:rPr>
      </w:pPr>
      <w:r>
        <w:rPr>
          <w:rFonts w:eastAsia="Times New Roman"/>
        </w:rPr>
        <w:t xml:space="preserve">В файле </w:t>
      </w:r>
      <w:r w:rsidRPr="002318D3">
        <w:rPr>
          <w:rFonts w:eastAsia="Times New Roman"/>
        </w:rPr>
        <w:t>.</w:t>
      </w:r>
      <w:r>
        <w:rPr>
          <w:rFonts w:eastAsia="Times New Roman"/>
          <w:lang w:val="en-US"/>
        </w:rPr>
        <w:t>htaccess</w:t>
      </w:r>
      <w:r w:rsidRPr="002318D3">
        <w:rPr>
          <w:rFonts w:eastAsia="Times New Roman"/>
        </w:rPr>
        <w:t xml:space="preserve"> </w:t>
      </w:r>
      <w:r>
        <w:rPr>
          <w:rFonts w:eastAsia="Times New Roman"/>
        </w:rPr>
        <w:t xml:space="preserve">был прописан текст, который можно увидеть на </w:t>
      </w:r>
      <w:r w:rsidR="003B31C0">
        <w:rPr>
          <w:rFonts w:eastAsia="Times New Roman"/>
        </w:rPr>
        <w:fldChar w:fldCharType="begin"/>
      </w:r>
      <w:r w:rsidR="003B31C0">
        <w:rPr>
          <w:rFonts w:eastAsia="Times New Roman"/>
        </w:rPr>
        <w:instrText xml:space="preserve"> REF _Ref112669282 \h </w:instrText>
      </w:r>
      <w:r w:rsidR="003B31C0">
        <w:rPr>
          <w:rFonts w:eastAsia="Times New Roman"/>
        </w:rPr>
      </w:r>
      <w:r w:rsidR="003B31C0">
        <w:rPr>
          <w:rFonts w:eastAsia="Times New Roman"/>
        </w:rPr>
        <w:fldChar w:fldCharType="separate"/>
      </w:r>
      <w:r w:rsidR="003B31C0">
        <w:t xml:space="preserve">рисунке </w:t>
      </w:r>
      <w:r w:rsidR="003B31C0">
        <w:rPr>
          <w:noProof/>
        </w:rPr>
        <w:t>22</w:t>
      </w:r>
      <w:r w:rsidR="003B31C0">
        <w:rPr>
          <w:rFonts w:eastAsia="Times New Roman"/>
        </w:rPr>
        <w:fldChar w:fldCharType="end"/>
      </w:r>
      <w:r>
        <w:rPr>
          <w:rFonts w:eastAsia="Times New Roman"/>
        </w:rPr>
        <w:t>.</w:t>
      </w:r>
    </w:p>
    <w:p w14:paraId="35A72E52" w14:textId="77777777" w:rsidR="0026180E" w:rsidRDefault="00F770D6" w:rsidP="0026180E">
      <w:pPr>
        <w:keepNext/>
        <w:ind w:firstLine="0"/>
        <w:jc w:val="center"/>
      </w:pPr>
      <w:r w:rsidRPr="00F770D6">
        <w:rPr>
          <w:rFonts w:eastAsia="Times New Roman"/>
          <w:noProof/>
          <w:lang w:val="en-US"/>
        </w:rPr>
        <w:drawing>
          <wp:inline distT="0" distB="0" distL="0" distR="0" wp14:anchorId="3A7ABAF1" wp14:editId="1162777C">
            <wp:extent cx="4915586" cy="13527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55FD" w14:textId="6058C4F9" w:rsidR="00616FDD" w:rsidRPr="00F770D6" w:rsidRDefault="0026180E" w:rsidP="0026180E">
      <w:pPr>
        <w:pStyle w:val="afffa"/>
        <w:ind w:firstLine="0"/>
        <w:rPr>
          <w:rFonts w:eastAsia="Times New Roman"/>
        </w:rPr>
      </w:pPr>
      <w:bookmarkStart w:id="20" w:name="_Ref112669282"/>
      <w:r>
        <w:t xml:space="preserve">Рисунок </w:t>
      </w:r>
      <w:fldSimple w:instr=" SEQ Рисунок \* ARABIC ">
        <w:r w:rsidR="007A3D79">
          <w:rPr>
            <w:noProof/>
          </w:rPr>
          <w:t>22</w:t>
        </w:r>
      </w:fldSimple>
      <w:bookmarkEnd w:id="20"/>
      <w:r>
        <w:t xml:space="preserve"> – Прописывание группы пользователей, которой будет доступна папка </w:t>
      </w:r>
      <w:r>
        <w:rPr>
          <w:lang w:val="en-US"/>
        </w:rPr>
        <w:t>secret</w:t>
      </w:r>
    </w:p>
    <w:p w14:paraId="7F6BDE14" w14:textId="2508071C" w:rsidR="00A425B5" w:rsidRPr="00C027A7" w:rsidRDefault="00A425B5" w:rsidP="00A425B5">
      <w:pPr>
        <w:rPr>
          <w:rFonts w:eastAsia="Times New Roman"/>
        </w:rPr>
      </w:pPr>
      <w:r>
        <w:rPr>
          <w:rFonts w:eastAsia="Times New Roman"/>
        </w:rPr>
        <w:t>После предоставления группового доступа было установлено, что администраторы имели доступ к сайту, а другие пользователи – нет.</w:t>
      </w:r>
      <w:r w:rsidR="00C027A7" w:rsidRPr="00C027A7">
        <w:rPr>
          <w:rFonts w:eastAsia="Times New Roman"/>
        </w:rPr>
        <w:t xml:space="preserve"> </w:t>
      </w:r>
      <w:r w:rsidR="00C027A7">
        <w:rPr>
          <w:rFonts w:eastAsia="Times New Roman"/>
        </w:rPr>
        <w:t xml:space="preserve">Результаты проверки можно увидеть в </w:t>
      </w:r>
      <w:r w:rsidR="00C027A7">
        <w:rPr>
          <w:rFonts w:eastAsia="Times New Roman"/>
        </w:rPr>
        <w:fldChar w:fldCharType="begin"/>
      </w:r>
      <w:r w:rsidR="00C027A7">
        <w:rPr>
          <w:rFonts w:eastAsia="Times New Roman"/>
        </w:rPr>
        <w:instrText xml:space="preserve"> REF _Ref112667402 \h </w:instrText>
      </w:r>
      <w:r w:rsidR="00C027A7">
        <w:rPr>
          <w:rFonts w:eastAsia="Times New Roman"/>
        </w:rPr>
      </w:r>
      <w:r w:rsidR="00C027A7">
        <w:rPr>
          <w:rFonts w:eastAsia="Times New Roman"/>
        </w:rPr>
        <w:fldChar w:fldCharType="separate"/>
      </w:r>
      <w:r w:rsidR="00C027A7">
        <w:t xml:space="preserve">таблице </w:t>
      </w:r>
      <w:r w:rsidR="00C027A7">
        <w:rPr>
          <w:noProof/>
        </w:rPr>
        <w:t>2</w:t>
      </w:r>
      <w:r w:rsidR="00C027A7">
        <w:rPr>
          <w:rFonts w:eastAsia="Times New Roman"/>
        </w:rPr>
        <w:fldChar w:fldCharType="end"/>
      </w:r>
      <w:r w:rsidR="00C027A7">
        <w:rPr>
          <w:rFonts w:eastAsia="Times New Roman"/>
        </w:rPr>
        <w:t>.</w:t>
      </w:r>
    </w:p>
    <w:p w14:paraId="513609B7" w14:textId="2BD9B38B" w:rsidR="0026180E" w:rsidRDefault="0026180E" w:rsidP="0026180E">
      <w:pPr>
        <w:pStyle w:val="afff9"/>
      </w:pPr>
      <w:bookmarkStart w:id="21" w:name="_Ref112667402"/>
      <w:r>
        <w:t xml:space="preserve">Таблица </w:t>
      </w:r>
      <w:fldSimple w:instr=" SEQ Таблица \* ARABIC ">
        <w:r>
          <w:rPr>
            <w:noProof/>
          </w:rPr>
          <w:t>2</w:t>
        </w:r>
      </w:fldSimple>
      <w:bookmarkEnd w:id="21"/>
      <w:r w:rsidRPr="0026180E">
        <w:t xml:space="preserve"> – </w:t>
      </w:r>
      <w:r>
        <w:t xml:space="preserve">Матрица доступа к папке </w:t>
      </w:r>
      <w:r>
        <w:rPr>
          <w:lang w:val="en-US"/>
        </w:rPr>
        <w:t>secret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052"/>
        <w:gridCol w:w="1927"/>
        <w:gridCol w:w="1908"/>
        <w:gridCol w:w="1661"/>
        <w:gridCol w:w="1472"/>
        <w:gridCol w:w="1892"/>
      </w:tblGrid>
      <w:tr w:rsidR="00042256" w14:paraId="18E2BBF2" w14:textId="77777777" w:rsidTr="0026180E">
        <w:tc>
          <w:tcPr>
            <w:tcW w:w="1052" w:type="dxa"/>
          </w:tcPr>
          <w:p w14:paraId="09B7CD40" w14:textId="77777777" w:rsidR="0088129D" w:rsidRDefault="0088129D" w:rsidP="00A425B5">
            <w:pPr>
              <w:ind w:firstLine="0"/>
              <w:rPr>
                <w:rFonts w:eastAsia="Times New Roman"/>
              </w:rPr>
            </w:pPr>
          </w:p>
        </w:tc>
        <w:tc>
          <w:tcPr>
            <w:tcW w:w="1927" w:type="dxa"/>
          </w:tcPr>
          <w:p w14:paraId="6B49C67F" w14:textId="5FF91CA8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User1</w:t>
            </w:r>
          </w:p>
        </w:tc>
        <w:tc>
          <w:tcPr>
            <w:tcW w:w="1908" w:type="dxa"/>
          </w:tcPr>
          <w:p w14:paraId="0850E376" w14:textId="69DFCDD0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User2</w:t>
            </w:r>
          </w:p>
        </w:tc>
        <w:tc>
          <w:tcPr>
            <w:tcW w:w="1661" w:type="dxa"/>
          </w:tcPr>
          <w:p w14:paraId="2232D9F2" w14:textId="1078D1B5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User3</w:t>
            </w:r>
          </w:p>
        </w:tc>
        <w:tc>
          <w:tcPr>
            <w:tcW w:w="1472" w:type="dxa"/>
          </w:tcPr>
          <w:p w14:paraId="13DFD59C" w14:textId="21B74DEE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User4</w:t>
            </w:r>
          </w:p>
        </w:tc>
        <w:tc>
          <w:tcPr>
            <w:tcW w:w="1892" w:type="dxa"/>
          </w:tcPr>
          <w:p w14:paraId="0D127A19" w14:textId="799BC9F1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  <w:lang w:val="en-US"/>
              </w:rPr>
              <w:t>User5</w:t>
            </w:r>
          </w:p>
        </w:tc>
      </w:tr>
      <w:tr w:rsidR="00042256" w14:paraId="55AA9FD9" w14:textId="77777777" w:rsidTr="0026180E">
        <w:tc>
          <w:tcPr>
            <w:tcW w:w="1052" w:type="dxa"/>
          </w:tcPr>
          <w:p w14:paraId="4D50E27E" w14:textId="492D694A" w:rsidR="0088129D" w:rsidRPr="0088129D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rFonts w:eastAsia="Times New Roman"/>
              </w:rPr>
              <w:t xml:space="preserve">Доступ к папке </w:t>
            </w:r>
            <w:r>
              <w:rPr>
                <w:rFonts w:eastAsia="Times New Roman"/>
                <w:lang w:val="en-US"/>
              </w:rPr>
              <w:t>secret</w:t>
            </w:r>
          </w:p>
        </w:tc>
        <w:tc>
          <w:tcPr>
            <w:tcW w:w="1927" w:type="dxa"/>
          </w:tcPr>
          <w:p w14:paraId="330DE2BA" w14:textId="01EEFF57" w:rsidR="0088129D" w:rsidRPr="00F770D6" w:rsidRDefault="0088129D" w:rsidP="00A425B5">
            <w:pPr>
              <w:ind w:firstLine="0"/>
              <w:rPr>
                <w:rFonts w:eastAsia="Times New Roman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9416B8" wp14:editId="2B3B360C">
                  <wp:extent cx="1127760" cy="634351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743" cy="65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>Доступ разрешён</w:t>
            </w:r>
          </w:p>
        </w:tc>
        <w:tc>
          <w:tcPr>
            <w:tcW w:w="1908" w:type="dxa"/>
          </w:tcPr>
          <w:p w14:paraId="36BFC313" w14:textId="2AFBFBBD" w:rsidR="0088129D" w:rsidRDefault="00CF3714" w:rsidP="00A425B5">
            <w:pPr>
              <w:ind w:firstLine="0"/>
              <w:rPr>
                <w:rFonts w:eastAsia="Times New Roman"/>
              </w:rPr>
            </w:pPr>
            <w:r>
              <w:rPr>
                <w:noProof/>
              </w:rPr>
              <w:drawing>
                <wp:inline distT="0" distB="0" distL="0" distR="0" wp14:anchorId="3A9E5FA6" wp14:editId="2A1DF109">
                  <wp:extent cx="1115291" cy="627337"/>
                  <wp:effectExtent l="0" t="0" r="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512" cy="64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</w:rPr>
              <w:t>Доступ разрешён</w:t>
            </w:r>
          </w:p>
        </w:tc>
        <w:tc>
          <w:tcPr>
            <w:tcW w:w="1661" w:type="dxa"/>
          </w:tcPr>
          <w:p w14:paraId="179EC47D" w14:textId="40E4A7E8" w:rsidR="00CF3714" w:rsidRDefault="00CF3714" w:rsidP="00A425B5">
            <w:pPr>
              <w:ind w:firstLine="0"/>
              <w:rPr>
                <w:rFonts w:eastAsia="Times New Roman"/>
              </w:rPr>
            </w:pPr>
            <w:r w:rsidRPr="00CF3714">
              <w:rPr>
                <w:rFonts w:eastAsia="Times New Roman"/>
                <w:noProof/>
              </w:rPr>
              <w:drawing>
                <wp:inline distT="0" distB="0" distL="0" distR="0" wp14:anchorId="1F0A4779" wp14:editId="6864BEC7">
                  <wp:extent cx="949036" cy="869950"/>
                  <wp:effectExtent l="0" t="0" r="3810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11" cy="88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B9102" w14:textId="1610A536" w:rsidR="0088129D" w:rsidRDefault="00CF3714" w:rsidP="00A425B5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Доступ запрещён</w:t>
            </w:r>
          </w:p>
        </w:tc>
        <w:tc>
          <w:tcPr>
            <w:tcW w:w="1472" w:type="dxa"/>
          </w:tcPr>
          <w:p w14:paraId="0051D0D8" w14:textId="1128E867" w:rsidR="00042256" w:rsidRDefault="00042256" w:rsidP="00A425B5">
            <w:pPr>
              <w:ind w:firstLine="0"/>
              <w:rPr>
                <w:rFonts w:eastAsia="Times New Roman"/>
              </w:rPr>
            </w:pPr>
            <w:r w:rsidRPr="00042256">
              <w:rPr>
                <w:rFonts w:eastAsia="Times New Roman"/>
                <w:noProof/>
              </w:rPr>
              <w:drawing>
                <wp:inline distT="0" distB="0" distL="0" distR="0" wp14:anchorId="69687CB9" wp14:editId="5C56DB5F">
                  <wp:extent cx="828492" cy="831272"/>
                  <wp:effectExtent l="0" t="0" r="0" b="698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323" cy="851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6E326" w14:textId="6AF62762" w:rsidR="0088129D" w:rsidRDefault="00CF3714" w:rsidP="00A425B5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Доступ запрещён</w:t>
            </w:r>
          </w:p>
        </w:tc>
        <w:tc>
          <w:tcPr>
            <w:tcW w:w="1892" w:type="dxa"/>
          </w:tcPr>
          <w:p w14:paraId="00832370" w14:textId="230F04FF" w:rsidR="00042256" w:rsidRDefault="00042256" w:rsidP="00A425B5">
            <w:pPr>
              <w:ind w:firstLine="0"/>
              <w:rPr>
                <w:rFonts w:eastAsia="Times New Roman"/>
              </w:rPr>
            </w:pPr>
            <w:r w:rsidRPr="00042256">
              <w:rPr>
                <w:rFonts w:eastAsia="Times New Roman"/>
                <w:noProof/>
              </w:rPr>
              <w:drawing>
                <wp:inline distT="0" distB="0" distL="0" distR="0" wp14:anchorId="123F7BB6" wp14:editId="25DA98F7">
                  <wp:extent cx="1101437" cy="826713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048" cy="854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51886" w14:textId="0B2AB58A" w:rsidR="0088129D" w:rsidRDefault="00CF3714" w:rsidP="00A425B5">
            <w:pPr>
              <w:ind w:firstLine="0"/>
              <w:rPr>
                <w:rFonts w:eastAsia="Times New Roman"/>
              </w:rPr>
            </w:pPr>
            <w:r>
              <w:rPr>
                <w:rFonts w:eastAsia="Times New Roman"/>
              </w:rPr>
              <w:t>Доступ запрещён</w:t>
            </w:r>
          </w:p>
        </w:tc>
      </w:tr>
    </w:tbl>
    <w:p w14:paraId="79D2CCBB" w14:textId="77777777" w:rsidR="00E23B15" w:rsidRDefault="00E23B15" w:rsidP="003B31C0">
      <w:pPr>
        <w:ind w:firstLine="0"/>
        <w:rPr>
          <w:rFonts w:eastAsia="Times New Roman"/>
        </w:rPr>
      </w:pPr>
    </w:p>
    <w:p w14:paraId="4FB39763" w14:textId="77777777" w:rsidR="00AE1FDE" w:rsidRPr="00C93DCC" w:rsidRDefault="00AE1FDE" w:rsidP="00111FF9">
      <w:pPr>
        <w:pStyle w:val="a6"/>
      </w:pPr>
      <w:r>
        <w:t xml:space="preserve">Тестирование и результаты </w:t>
      </w:r>
      <w:r w:rsidR="005F5D88">
        <w:t>работы программы</w:t>
      </w:r>
    </w:p>
    <w:p w14:paraId="229018A3" w14:textId="048E1E84" w:rsidR="00E57759" w:rsidRDefault="00C027A7" w:rsidP="00C93DC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На языке программирования </w:t>
      </w:r>
      <w:r>
        <w:rPr>
          <w:rFonts w:eastAsia="Times New Roman" w:cs="Times New Roman"/>
          <w:lang w:val="en-US"/>
        </w:rPr>
        <w:t>C</w:t>
      </w:r>
      <w:r>
        <w:rPr>
          <w:rFonts w:eastAsia="Times New Roman" w:cs="Times New Roman"/>
        </w:rPr>
        <w:t xml:space="preserve"> были написаны две программы: </w:t>
      </w:r>
      <w:r w:rsidR="00E9181B">
        <w:rPr>
          <w:rFonts w:eastAsia="Times New Roman" w:cs="Times New Roman"/>
        </w:rPr>
        <w:t>подбора пароля и проверки пароля.</w:t>
      </w:r>
    </w:p>
    <w:p w14:paraId="5B356B05" w14:textId="58EDA322" w:rsidR="00E9181B" w:rsidRPr="00E9181B" w:rsidRDefault="00E9181B" w:rsidP="00C93DCC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 xml:space="preserve">Алгоритм проверки пароля был встроен в утилиту </w:t>
      </w:r>
      <w:r>
        <w:rPr>
          <w:rFonts w:eastAsia="Times New Roman" w:cs="Times New Roman"/>
          <w:lang w:val="en-US"/>
        </w:rPr>
        <w:t>htpasswd</w:t>
      </w:r>
      <w:r w:rsidRPr="00E9181B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 xml:space="preserve">Для этого был открыт файл </w:t>
      </w:r>
      <w:r>
        <w:rPr>
          <w:rFonts w:eastAsia="Times New Roman" w:cs="Times New Roman"/>
          <w:lang w:val="en-US"/>
        </w:rPr>
        <w:t>passwd</w:t>
      </w:r>
      <w:r w:rsidRPr="00E9181B">
        <w:rPr>
          <w:rFonts w:eastAsia="Times New Roman" w:cs="Times New Roman"/>
        </w:rPr>
        <w:t>_</w:t>
      </w:r>
      <w:r>
        <w:rPr>
          <w:rFonts w:eastAsia="Times New Roman" w:cs="Times New Roman"/>
          <w:lang w:val="en-US"/>
        </w:rPr>
        <w:t>common</w:t>
      </w:r>
      <w:r w:rsidRPr="00E9181B">
        <w:rPr>
          <w:rFonts w:eastAsia="Times New Roman" w:cs="Times New Roman"/>
        </w:rPr>
        <w:t>.</w:t>
      </w:r>
      <w:r>
        <w:rPr>
          <w:rFonts w:eastAsia="Times New Roman" w:cs="Times New Roman"/>
          <w:lang w:val="en-US"/>
        </w:rPr>
        <w:t>c</w:t>
      </w:r>
      <w:r>
        <w:rPr>
          <w:rFonts w:eastAsia="Times New Roman" w:cs="Times New Roman"/>
        </w:rPr>
        <w:t>, в котором прописан код для взаимодействия разработчика с консолью: ввод пароля, ошибки (</w:t>
      </w:r>
      <w:r w:rsidR="007A3D79">
        <w:rPr>
          <w:rFonts w:eastAsia="Times New Roman" w:cs="Times New Roman"/>
        </w:rPr>
        <w:fldChar w:fldCharType="begin"/>
      </w:r>
      <w:r w:rsidR="007A3D79">
        <w:rPr>
          <w:rFonts w:eastAsia="Times New Roman" w:cs="Times New Roman"/>
        </w:rPr>
        <w:instrText xml:space="preserve"> REF _Ref112668629 \h </w:instrText>
      </w:r>
      <w:r w:rsidR="007A3D79">
        <w:rPr>
          <w:rFonts w:eastAsia="Times New Roman" w:cs="Times New Roman"/>
        </w:rPr>
      </w:r>
      <w:r w:rsidR="007A3D79">
        <w:rPr>
          <w:rFonts w:eastAsia="Times New Roman" w:cs="Times New Roman"/>
        </w:rPr>
        <w:fldChar w:fldCharType="separate"/>
      </w:r>
      <w:r w:rsidR="007A3D79">
        <w:t xml:space="preserve">рисунок </w:t>
      </w:r>
      <w:r w:rsidR="007A3D79">
        <w:rPr>
          <w:noProof/>
        </w:rPr>
        <w:t>23</w:t>
      </w:r>
      <w:r w:rsidR="007A3D79">
        <w:rPr>
          <w:rFonts w:eastAsia="Times New Roman" w:cs="Times New Roman"/>
        </w:rPr>
        <w:fldChar w:fldCharType="end"/>
      </w:r>
      <w:r>
        <w:rPr>
          <w:rFonts w:eastAsia="Times New Roman" w:cs="Times New Roman"/>
        </w:rPr>
        <w:t xml:space="preserve">). </w:t>
      </w:r>
    </w:p>
    <w:p w14:paraId="75E4A779" w14:textId="77777777" w:rsidR="00E9181B" w:rsidRDefault="00E57759" w:rsidP="00E9181B">
      <w:pPr>
        <w:keepNext/>
        <w:suppressAutoHyphens/>
        <w:ind w:firstLine="0"/>
        <w:jc w:val="center"/>
      </w:pPr>
      <w:r w:rsidRPr="00E57759">
        <w:rPr>
          <w:rFonts w:eastAsia="Times New Roman" w:cs="Times New Roman"/>
          <w:noProof/>
        </w:rPr>
        <w:drawing>
          <wp:inline distT="0" distB="0" distL="0" distR="0" wp14:anchorId="1C44204C" wp14:editId="27D720FB">
            <wp:extent cx="6112985" cy="3285067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888" cy="32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0B9F" w14:textId="2F982C90" w:rsidR="00E57759" w:rsidRDefault="00E9181B" w:rsidP="00E9181B">
      <w:pPr>
        <w:pStyle w:val="afffa"/>
        <w:ind w:firstLine="0"/>
      </w:pPr>
      <w:bookmarkStart w:id="22" w:name="_Ref112668629"/>
      <w:r>
        <w:t xml:space="preserve">Рисунок </w:t>
      </w:r>
      <w:fldSimple w:instr=" SEQ Рисунок \* ARABIC ">
        <w:r w:rsidR="007A3D79">
          <w:rPr>
            <w:noProof/>
          </w:rPr>
          <w:t>23</w:t>
        </w:r>
      </w:fldSimple>
      <w:bookmarkEnd w:id="22"/>
      <w:r>
        <w:t xml:space="preserve"> – Поиск исходного кода для ввода пароля</w:t>
      </w:r>
    </w:p>
    <w:p w14:paraId="7BF268A6" w14:textId="7CDE5E00" w:rsidR="007A3D79" w:rsidRDefault="007A3D79" w:rsidP="007A3D79">
      <w:pPr>
        <w:rPr>
          <w:rFonts w:eastAsia="Times New Roman"/>
        </w:rPr>
      </w:pPr>
      <w:r>
        <w:rPr>
          <w:rFonts w:eastAsia="Times New Roman"/>
        </w:rPr>
        <w:t xml:space="preserve">Далее было необходимо найти в </w:t>
      </w:r>
      <w:r w:rsidR="00CF7E41">
        <w:rPr>
          <w:rFonts w:eastAsia="Times New Roman"/>
        </w:rPr>
        <w:t>файле код, который записывает введенный в консоли пароля в переменную (</w:t>
      </w:r>
      <w:r w:rsidR="003B31C0">
        <w:rPr>
          <w:rFonts w:eastAsia="Times New Roman"/>
        </w:rPr>
        <w:fldChar w:fldCharType="begin"/>
      </w:r>
      <w:r w:rsidR="003B31C0">
        <w:rPr>
          <w:rFonts w:eastAsia="Times New Roman"/>
        </w:rPr>
        <w:instrText xml:space="preserve"> REF _Ref112669307 \h </w:instrText>
      </w:r>
      <w:r w:rsidR="003B31C0">
        <w:rPr>
          <w:rFonts w:eastAsia="Times New Roman"/>
        </w:rPr>
      </w:r>
      <w:r w:rsidR="003B31C0">
        <w:rPr>
          <w:rFonts w:eastAsia="Times New Roman"/>
        </w:rPr>
        <w:fldChar w:fldCharType="separate"/>
      </w:r>
      <w:r w:rsidR="004C5B43">
        <w:t>р</w:t>
      </w:r>
      <w:r w:rsidR="003B31C0">
        <w:t xml:space="preserve">исунок </w:t>
      </w:r>
      <w:r w:rsidR="003B31C0">
        <w:rPr>
          <w:noProof/>
        </w:rPr>
        <w:t>24</w:t>
      </w:r>
      <w:r w:rsidR="003B31C0">
        <w:rPr>
          <w:rFonts w:eastAsia="Times New Roman"/>
        </w:rPr>
        <w:fldChar w:fldCharType="end"/>
      </w:r>
      <w:r w:rsidR="00CF7E41">
        <w:rPr>
          <w:rFonts w:eastAsia="Times New Roman"/>
        </w:rPr>
        <w:t>). После данного кода и была вставлена проверка: в файл была записана реализация функции проверки и эта функция была написана</w:t>
      </w:r>
      <w:r w:rsidR="004C5B43">
        <w:rPr>
          <w:rFonts w:eastAsia="Times New Roman"/>
        </w:rPr>
        <w:t xml:space="preserve"> после</w:t>
      </w:r>
      <w:r w:rsidR="00CF7E41">
        <w:rPr>
          <w:rFonts w:eastAsia="Times New Roman"/>
        </w:rPr>
        <w:t xml:space="preserve"> чтения пароля (</w:t>
      </w:r>
      <w:r w:rsidR="004C5B43">
        <w:rPr>
          <w:rFonts w:eastAsia="Times New Roman"/>
        </w:rPr>
        <w:fldChar w:fldCharType="begin"/>
      </w:r>
      <w:r w:rsidR="004C5B43">
        <w:rPr>
          <w:rFonts w:eastAsia="Times New Roman"/>
        </w:rPr>
        <w:instrText xml:space="preserve"> REF _Ref112669342 \h </w:instrText>
      </w:r>
      <w:r w:rsidR="004C5B43">
        <w:rPr>
          <w:rFonts w:eastAsia="Times New Roman"/>
        </w:rPr>
      </w:r>
      <w:r w:rsidR="004C5B43">
        <w:rPr>
          <w:rFonts w:eastAsia="Times New Roman"/>
        </w:rPr>
        <w:fldChar w:fldCharType="separate"/>
      </w:r>
      <w:r w:rsidR="004C5B43">
        <w:t xml:space="preserve">рисунок </w:t>
      </w:r>
      <w:r w:rsidR="004C5B43">
        <w:rPr>
          <w:noProof/>
        </w:rPr>
        <w:t>25</w:t>
      </w:r>
      <w:r w:rsidR="004C5B43">
        <w:rPr>
          <w:rFonts w:eastAsia="Times New Roman"/>
        </w:rPr>
        <w:fldChar w:fldCharType="end"/>
      </w:r>
      <w:r w:rsidR="00CF7E41">
        <w:rPr>
          <w:rFonts w:eastAsia="Times New Roman"/>
        </w:rPr>
        <w:t>).</w:t>
      </w:r>
      <w:r w:rsidR="004C5B43">
        <w:rPr>
          <w:rFonts w:eastAsia="Times New Roman"/>
        </w:rPr>
        <w:t xml:space="preserve"> После этого утилиту необходимо пересобрать (</w:t>
      </w:r>
      <w:r w:rsidR="004C5B43">
        <w:rPr>
          <w:rFonts w:eastAsia="Times New Roman"/>
        </w:rPr>
        <w:fldChar w:fldCharType="begin"/>
      </w:r>
      <w:r w:rsidR="004C5B43">
        <w:rPr>
          <w:rFonts w:eastAsia="Times New Roman"/>
        </w:rPr>
        <w:instrText xml:space="preserve"> REF _Ref112669453 \h </w:instrText>
      </w:r>
      <w:r w:rsidR="004C5B43">
        <w:rPr>
          <w:rFonts w:eastAsia="Times New Roman"/>
        </w:rPr>
      </w:r>
      <w:r w:rsidR="004C5B43">
        <w:rPr>
          <w:rFonts w:eastAsia="Times New Roman"/>
        </w:rPr>
        <w:fldChar w:fldCharType="separate"/>
      </w:r>
      <w:r w:rsidR="004C5B43">
        <w:t xml:space="preserve">рисунок </w:t>
      </w:r>
      <w:r w:rsidR="004C5B43">
        <w:rPr>
          <w:noProof/>
        </w:rPr>
        <w:t>26</w:t>
      </w:r>
      <w:r w:rsidR="004C5B43">
        <w:rPr>
          <w:rFonts w:eastAsia="Times New Roman"/>
        </w:rPr>
        <w:fldChar w:fldCharType="end"/>
      </w:r>
      <w:r w:rsidR="004C5B43">
        <w:rPr>
          <w:rFonts w:eastAsia="Times New Roman"/>
        </w:rPr>
        <w:t>).</w:t>
      </w:r>
      <w:r w:rsidR="00CF7E41">
        <w:rPr>
          <w:rFonts w:eastAsia="Times New Roman"/>
        </w:rPr>
        <w:t xml:space="preserve"> Затем в каталоге утилиты необходимо найти файл </w:t>
      </w:r>
      <w:r w:rsidR="00CF7E41">
        <w:rPr>
          <w:rFonts w:eastAsia="Times New Roman"/>
          <w:lang w:val="en-US"/>
        </w:rPr>
        <w:t>htpasswd</w:t>
      </w:r>
      <w:r w:rsidR="004C5B43">
        <w:rPr>
          <w:rFonts w:eastAsia="Times New Roman"/>
        </w:rPr>
        <w:t xml:space="preserve"> (</w:t>
      </w:r>
      <w:r w:rsidR="004C5B43">
        <w:rPr>
          <w:rFonts w:eastAsia="Times New Roman"/>
        </w:rPr>
        <w:fldChar w:fldCharType="begin"/>
      </w:r>
      <w:r w:rsidR="004C5B43">
        <w:rPr>
          <w:rFonts w:eastAsia="Times New Roman"/>
        </w:rPr>
        <w:instrText xml:space="preserve"> REF _Ref112669492 \h </w:instrText>
      </w:r>
      <w:r w:rsidR="004C5B43">
        <w:rPr>
          <w:rFonts w:eastAsia="Times New Roman"/>
        </w:rPr>
      </w:r>
      <w:r w:rsidR="004C5B43">
        <w:rPr>
          <w:rFonts w:eastAsia="Times New Roman"/>
        </w:rPr>
        <w:fldChar w:fldCharType="separate"/>
      </w:r>
      <w:r w:rsidR="004C5B43">
        <w:t xml:space="preserve">рисунок </w:t>
      </w:r>
      <w:r w:rsidR="004C5B43">
        <w:rPr>
          <w:noProof/>
        </w:rPr>
        <w:t>27</w:t>
      </w:r>
      <w:r w:rsidR="004C5B43">
        <w:rPr>
          <w:rFonts w:eastAsia="Times New Roman"/>
        </w:rPr>
        <w:fldChar w:fldCharType="end"/>
      </w:r>
      <w:r w:rsidR="004C5B43">
        <w:rPr>
          <w:rFonts w:eastAsia="Times New Roman"/>
        </w:rPr>
        <w:t>)</w:t>
      </w:r>
      <w:r w:rsidR="00CF7E41" w:rsidRPr="00CF7E41">
        <w:rPr>
          <w:rFonts w:eastAsia="Times New Roman"/>
        </w:rPr>
        <w:t xml:space="preserve">. </w:t>
      </w:r>
      <w:r w:rsidR="00CF7E41">
        <w:rPr>
          <w:rFonts w:eastAsia="Times New Roman"/>
        </w:rPr>
        <w:t xml:space="preserve">Его необходимо скопировать в системный каталог </w:t>
      </w:r>
      <w:r w:rsidR="00CF7E41">
        <w:rPr>
          <w:rFonts w:eastAsia="Times New Roman"/>
          <w:lang w:val="en-US"/>
        </w:rPr>
        <w:t>bin</w:t>
      </w:r>
      <w:r w:rsidR="00CF7E41" w:rsidRPr="00CF7E41">
        <w:rPr>
          <w:rFonts w:eastAsia="Times New Roman"/>
        </w:rPr>
        <w:t>.</w:t>
      </w:r>
      <w:r w:rsidR="00CF7E41">
        <w:rPr>
          <w:rFonts w:eastAsia="Times New Roman"/>
        </w:rPr>
        <w:t xml:space="preserve"> Вручную это сделать не удалось, поэтому копирование было произведено с помощью </w:t>
      </w:r>
      <w:r w:rsidR="003B31C0">
        <w:rPr>
          <w:rFonts w:eastAsia="Times New Roman"/>
        </w:rPr>
        <w:t>консоли (</w:t>
      </w:r>
      <w:r w:rsidR="004C5B43">
        <w:rPr>
          <w:rFonts w:eastAsia="Times New Roman"/>
        </w:rPr>
        <w:fldChar w:fldCharType="begin"/>
      </w:r>
      <w:r w:rsidR="004C5B43">
        <w:rPr>
          <w:rFonts w:eastAsia="Times New Roman"/>
        </w:rPr>
        <w:instrText xml:space="preserve"> REF _Ref112669477 \h </w:instrText>
      </w:r>
      <w:r w:rsidR="004C5B43">
        <w:rPr>
          <w:rFonts w:eastAsia="Times New Roman"/>
        </w:rPr>
      </w:r>
      <w:r w:rsidR="004C5B43">
        <w:rPr>
          <w:rFonts w:eastAsia="Times New Roman"/>
        </w:rPr>
        <w:fldChar w:fldCharType="separate"/>
      </w:r>
      <w:r w:rsidR="004C5B43">
        <w:t xml:space="preserve">рисунок </w:t>
      </w:r>
      <w:r w:rsidR="004C5B43">
        <w:rPr>
          <w:noProof/>
        </w:rPr>
        <w:t>28</w:t>
      </w:r>
      <w:r w:rsidR="004C5B43">
        <w:rPr>
          <w:rFonts w:eastAsia="Times New Roman"/>
        </w:rPr>
        <w:fldChar w:fldCharType="end"/>
      </w:r>
      <w:r w:rsidR="003B31C0">
        <w:rPr>
          <w:rFonts w:eastAsia="Times New Roman"/>
        </w:rPr>
        <w:t>). Также были рассмотрены свойства скопированного файла на вопрос того, когда он был изменен, чтобы удостовериться в том, что копирование произведено успешно (</w:t>
      </w:r>
      <w:r w:rsidR="004C5B43">
        <w:rPr>
          <w:rFonts w:eastAsia="Times New Roman"/>
        </w:rPr>
        <w:fldChar w:fldCharType="begin"/>
      </w:r>
      <w:r w:rsidR="004C5B43">
        <w:rPr>
          <w:rFonts w:eastAsia="Times New Roman"/>
        </w:rPr>
        <w:instrText xml:space="preserve"> REF _Ref112669498 \h </w:instrText>
      </w:r>
      <w:r w:rsidR="004C5B43">
        <w:rPr>
          <w:rFonts w:eastAsia="Times New Roman"/>
        </w:rPr>
      </w:r>
      <w:r w:rsidR="004C5B43">
        <w:rPr>
          <w:rFonts w:eastAsia="Times New Roman"/>
        </w:rPr>
        <w:fldChar w:fldCharType="separate"/>
      </w:r>
      <w:r w:rsidR="004C5B43">
        <w:t xml:space="preserve">рисунок </w:t>
      </w:r>
      <w:r w:rsidR="004C5B43">
        <w:rPr>
          <w:noProof/>
        </w:rPr>
        <w:t>29</w:t>
      </w:r>
      <w:r w:rsidR="004C5B43">
        <w:rPr>
          <w:rFonts w:eastAsia="Times New Roman"/>
        </w:rPr>
        <w:fldChar w:fldCharType="end"/>
      </w:r>
      <w:r w:rsidR="003B31C0">
        <w:rPr>
          <w:rFonts w:eastAsia="Times New Roman"/>
        </w:rPr>
        <w:t>).</w:t>
      </w:r>
    </w:p>
    <w:p w14:paraId="7B0BB1C2" w14:textId="77777777" w:rsidR="00E9181B" w:rsidRDefault="00E57759" w:rsidP="00E9181B">
      <w:pPr>
        <w:keepNext/>
        <w:suppressAutoHyphens/>
        <w:ind w:firstLine="0"/>
        <w:jc w:val="center"/>
      </w:pPr>
      <w:r w:rsidRPr="00E57759">
        <w:rPr>
          <w:rFonts w:eastAsia="Times New Roman" w:cs="Times New Roman"/>
          <w:noProof/>
        </w:rPr>
        <w:lastRenderedPageBreak/>
        <w:drawing>
          <wp:inline distT="0" distB="0" distL="0" distR="0" wp14:anchorId="1E3D0AA4" wp14:editId="0B9FA558">
            <wp:extent cx="5123602" cy="4021666"/>
            <wp:effectExtent l="0" t="0" r="127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4529" cy="40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B4A9" w14:textId="25BE83D7" w:rsidR="00E57759" w:rsidRDefault="00E9181B" w:rsidP="00E9181B">
      <w:pPr>
        <w:pStyle w:val="afffa"/>
        <w:ind w:firstLine="0"/>
        <w:rPr>
          <w:rFonts w:eastAsia="Times New Roman" w:cs="Times New Roman"/>
        </w:rPr>
      </w:pPr>
      <w:bookmarkStart w:id="23" w:name="_Ref112669307"/>
      <w:r>
        <w:t xml:space="preserve">Рисунок </w:t>
      </w:r>
      <w:fldSimple w:instr=" SEQ Рисунок \* ARABIC ">
        <w:r w:rsidR="007A3D79">
          <w:rPr>
            <w:noProof/>
          </w:rPr>
          <w:t>24</w:t>
        </w:r>
      </w:fldSimple>
      <w:bookmarkEnd w:id="23"/>
      <w:r>
        <w:t xml:space="preserve"> – Поиск кода, отвечающего за ввод пароля</w:t>
      </w:r>
    </w:p>
    <w:p w14:paraId="04D61E83" w14:textId="77777777" w:rsidR="00E9181B" w:rsidRDefault="00E57759" w:rsidP="00E9181B">
      <w:pPr>
        <w:keepNext/>
        <w:suppressAutoHyphens/>
        <w:ind w:firstLine="0"/>
        <w:jc w:val="center"/>
      </w:pPr>
      <w:r w:rsidRPr="00E57759">
        <w:rPr>
          <w:rFonts w:eastAsia="Times New Roman" w:cs="Times New Roman"/>
          <w:noProof/>
        </w:rPr>
        <w:drawing>
          <wp:inline distT="0" distB="0" distL="0" distR="0" wp14:anchorId="6B390A62" wp14:editId="14CBE863">
            <wp:extent cx="5122333" cy="4010883"/>
            <wp:effectExtent l="0" t="0" r="2540" b="889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3329" cy="40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642E" w14:textId="0CB2612D" w:rsidR="00E57759" w:rsidRDefault="00E9181B" w:rsidP="00E9181B">
      <w:pPr>
        <w:pStyle w:val="afffa"/>
        <w:ind w:firstLine="0"/>
        <w:rPr>
          <w:rFonts w:eastAsia="Times New Roman" w:cs="Times New Roman"/>
        </w:rPr>
      </w:pPr>
      <w:bookmarkStart w:id="24" w:name="_Ref112669342"/>
      <w:r>
        <w:t xml:space="preserve">Рисунок </w:t>
      </w:r>
      <w:fldSimple w:instr=" SEQ Рисунок \* ARABIC ">
        <w:r w:rsidR="007A3D79">
          <w:rPr>
            <w:noProof/>
          </w:rPr>
          <w:t>25</w:t>
        </w:r>
      </w:fldSimple>
      <w:bookmarkEnd w:id="24"/>
      <w:r>
        <w:t xml:space="preserve"> – Вставка проверки пароля в исходный код</w:t>
      </w:r>
    </w:p>
    <w:p w14:paraId="1A93A733" w14:textId="77777777" w:rsidR="00E9181B" w:rsidRDefault="00F1781A" w:rsidP="00E9181B">
      <w:pPr>
        <w:keepNext/>
        <w:suppressAutoHyphens/>
        <w:ind w:firstLine="0"/>
        <w:jc w:val="center"/>
      </w:pPr>
      <w:r w:rsidRPr="00F1781A">
        <w:rPr>
          <w:rFonts w:eastAsia="Times New Roman" w:cs="Times New Roman"/>
          <w:noProof/>
        </w:rPr>
        <w:lastRenderedPageBreak/>
        <w:drawing>
          <wp:inline distT="0" distB="0" distL="0" distR="0" wp14:anchorId="34B30105" wp14:editId="523AE3FF">
            <wp:extent cx="2286319" cy="14289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AAB7" w14:textId="7DDCFC2B" w:rsidR="00F1781A" w:rsidRPr="00547B11" w:rsidRDefault="00E9181B" w:rsidP="00E9181B">
      <w:pPr>
        <w:pStyle w:val="afffa"/>
        <w:ind w:firstLine="0"/>
        <w:rPr>
          <w:rFonts w:eastAsia="Times New Roman" w:cs="Times New Roman"/>
        </w:rPr>
      </w:pPr>
      <w:bookmarkStart w:id="25" w:name="_Ref112669453"/>
      <w:r>
        <w:t xml:space="preserve">Рисунок </w:t>
      </w:r>
      <w:fldSimple w:instr=" SEQ Рисунок \* ARABIC ">
        <w:r w:rsidR="007A3D79">
          <w:rPr>
            <w:noProof/>
          </w:rPr>
          <w:t>26</w:t>
        </w:r>
      </w:fldSimple>
      <w:bookmarkEnd w:id="25"/>
      <w:r>
        <w:t xml:space="preserve"> – Сборка утилиты</w:t>
      </w:r>
    </w:p>
    <w:p w14:paraId="51A4C713" w14:textId="77777777" w:rsidR="00E9181B" w:rsidRDefault="00E57759" w:rsidP="00E9181B">
      <w:pPr>
        <w:keepNext/>
        <w:suppressAutoHyphens/>
        <w:ind w:firstLine="0"/>
        <w:jc w:val="center"/>
      </w:pPr>
      <w:r w:rsidRPr="00E57759">
        <w:rPr>
          <w:rFonts w:eastAsia="Times New Roman" w:cs="Times New Roman"/>
          <w:noProof/>
        </w:rPr>
        <w:drawing>
          <wp:inline distT="0" distB="0" distL="0" distR="0" wp14:anchorId="41B2A159" wp14:editId="509BA000">
            <wp:extent cx="5926666" cy="32476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7169" cy="32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1DA0" w14:textId="3B5217EC" w:rsidR="00E57759" w:rsidRDefault="00E9181B" w:rsidP="00E9181B">
      <w:pPr>
        <w:pStyle w:val="afffa"/>
        <w:ind w:firstLine="0"/>
        <w:rPr>
          <w:lang w:val="en-US"/>
        </w:rPr>
      </w:pPr>
      <w:bookmarkStart w:id="26" w:name="_Ref112669492"/>
      <w:r>
        <w:t xml:space="preserve">Рисунок </w:t>
      </w:r>
      <w:fldSimple w:instr=" SEQ Рисунок \* ARABIC ">
        <w:r w:rsidR="007A3D79">
          <w:rPr>
            <w:noProof/>
          </w:rPr>
          <w:t>27</w:t>
        </w:r>
      </w:fldSimple>
      <w:bookmarkEnd w:id="26"/>
      <w:r>
        <w:t xml:space="preserve"> – Поиск файла </w:t>
      </w:r>
      <w:r>
        <w:rPr>
          <w:lang w:val="en-US"/>
        </w:rPr>
        <w:t>htpasswd</w:t>
      </w:r>
    </w:p>
    <w:p w14:paraId="0A3C6E9C" w14:textId="77777777" w:rsidR="007A3D79" w:rsidRDefault="007A3D79" w:rsidP="007A3D79">
      <w:pPr>
        <w:pStyle w:val="afffa"/>
        <w:keepNext/>
        <w:ind w:firstLine="0"/>
      </w:pPr>
      <w:r w:rsidRPr="007A3D79">
        <w:rPr>
          <w:rFonts w:eastAsia="Times New Roman" w:cs="Times New Roman"/>
          <w:noProof/>
        </w:rPr>
        <w:drawing>
          <wp:inline distT="0" distB="0" distL="0" distR="0" wp14:anchorId="01EA3296" wp14:editId="10A35280">
            <wp:extent cx="4791744" cy="209579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C2F" w14:textId="1BD564B1" w:rsidR="007A3D79" w:rsidRDefault="007A3D79" w:rsidP="007A3D79">
      <w:pPr>
        <w:pStyle w:val="afffa"/>
        <w:ind w:firstLine="0"/>
        <w:rPr>
          <w:rFonts w:eastAsia="Times New Roman" w:cs="Times New Roman"/>
        </w:rPr>
      </w:pPr>
      <w:bookmarkStart w:id="27" w:name="_Ref112669477"/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bookmarkEnd w:id="27"/>
      <w:r>
        <w:t xml:space="preserve"> – Перемещение файла </w:t>
      </w:r>
      <w:r>
        <w:rPr>
          <w:lang w:val="en-US"/>
        </w:rPr>
        <w:t>htpasswd</w:t>
      </w:r>
      <w:r w:rsidRPr="007A3D79">
        <w:t xml:space="preserve"> </w:t>
      </w:r>
      <w:r>
        <w:t xml:space="preserve">в каталог </w:t>
      </w:r>
      <w:r>
        <w:rPr>
          <w:lang w:val="en-US"/>
        </w:rPr>
        <w:t>bin</w:t>
      </w:r>
    </w:p>
    <w:p w14:paraId="5C0F705E" w14:textId="77777777" w:rsidR="00E9779E" w:rsidRDefault="00560D59" w:rsidP="00E9779E">
      <w:pPr>
        <w:keepNext/>
        <w:suppressAutoHyphens/>
        <w:ind w:firstLine="0"/>
        <w:jc w:val="center"/>
      </w:pPr>
      <w:r w:rsidRPr="00560D59">
        <w:rPr>
          <w:rFonts w:eastAsia="Times New Roman" w:cs="Times New Roman"/>
          <w:noProof/>
        </w:rPr>
        <w:drawing>
          <wp:inline distT="0" distB="0" distL="0" distR="0" wp14:anchorId="7A3326E4" wp14:editId="04F301F0">
            <wp:extent cx="6300470" cy="337629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98B5" w14:textId="6D769333" w:rsidR="00560D59" w:rsidRDefault="00E9779E" w:rsidP="00E9779E">
      <w:pPr>
        <w:pStyle w:val="afffa"/>
      </w:pPr>
      <w:bookmarkStart w:id="28" w:name="_Ref112669498"/>
      <w:r>
        <w:t xml:space="preserve">Рисунок </w:t>
      </w:r>
      <w:fldSimple w:instr=" SEQ Рисунок \* ARABIC ">
        <w:r w:rsidR="007A3D79">
          <w:rPr>
            <w:noProof/>
          </w:rPr>
          <w:t>29</w:t>
        </w:r>
      </w:fldSimple>
      <w:bookmarkEnd w:id="28"/>
      <w:r w:rsidRPr="00E9779E">
        <w:t xml:space="preserve"> – </w:t>
      </w:r>
      <w:r>
        <w:t xml:space="preserve">Проверка того, что файл в </w:t>
      </w:r>
      <w:r>
        <w:rPr>
          <w:lang w:val="en-US"/>
        </w:rPr>
        <w:t>bin</w:t>
      </w:r>
      <w:r>
        <w:t xml:space="preserve"> был заменен</w:t>
      </w:r>
    </w:p>
    <w:p w14:paraId="78F9F147" w14:textId="45438E1C" w:rsidR="004C5B43" w:rsidRPr="004C5B43" w:rsidRDefault="004C5B43" w:rsidP="004C5B43">
      <w:pPr>
        <w:rPr>
          <w:rFonts w:eastAsia="Times New Roman"/>
        </w:rPr>
      </w:pPr>
      <w:r>
        <w:rPr>
          <w:rFonts w:eastAsia="Times New Roman"/>
        </w:rPr>
        <w:lastRenderedPageBreak/>
        <w:t>Протестировав улучшенную утилиту, можно сделать вывод, что она работает правильно: при некорректном пароле выводится ошибка (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REF _Ref112669552 \h </w:instrText>
      </w:r>
      <w:r>
        <w:rPr>
          <w:rFonts w:eastAsia="Times New Roman"/>
        </w:rPr>
      </w:r>
      <w:r>
        <w:rPr>
          <w:rFonts w:eastAsia="Times New Roman"/>
        </w:rPr>
        <w:fldChar w:fldCharType="separate"/>
      </w:r>
      <w:r>
        <w:t xml:space="preserve">рисунок </w:t>
      </w:r>
      <w:r>
        <w:rPr>
          <w:noProof/>
        </w:rPr>
        <w:t>30</w:t>
      </w:r>
      <w:r>
        <w:rPr>
          <w:rFonts w:eastAsia="Times New Roman"/>
        </w:rPr>
        <w:fldChar w:fldCharType="end"/>
      </w:r>
      <w:r>
        <w:rPr>
          <w:rFonts w:eastAsia="Times New Roman"/>
        </w:rPr>
        <w:t>), при корректном пароле выводится сообщение об успешной записи пароля (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REF _Ref112669559 \h </w:instrText>
      </w:r>
      <w:r>
        <w:rPr>
          <w:rFonts w:eastAsia="Times New Roman"/>
        </w:rPr>
      </w:r>
      <w:r>
        <w:rPr>
          <w:rFonts w:eastAsia="Times New Roman"/>
        </w:rPr>
        <w:fldChar w:fldCharType="separate"/>
      </w:r>
      <w:r>
        <w:t xml:space="preserve">рисунок </w:t>
      </w:r>
      <w:r>
        <w:rPr>
          <w:noProof/>
        </w:rPr>
        <w:t>31</w:t>
      </w:r>
      <w:r>
        <w:rPr>
          <w:rFonts w:eastAsia="Times New Roman"/>
        </w:rPr>
        <w:fldChar w:fldCharType="end"/>
      </w:r>
      <w:r>
        <w:rPr>
          <w:rFonts w:eastAsia="Times New Roman"/>
        </w:rPr>
        <w:t>).</w:t>
      </w:r>
    </w:p>
    <w:p w14:paraId="460EF00B" w14:textId="77777777" w:rsidR="00E9779E" w:rsidRDefault="00B070E8" w:rsidP="00E9779E">
      <w:pPr>
        <w:keepNext/>
        <w:suppressAutoHyphens/>
        <w:ind w:firstLine="0"/>
        <w:jc w:val="center"/>
      </w:pPr>
      <w:r w:rsidRPr="00B070E8">
        <w:rPr>
          <w:rFonts w:eastAsia="Times New Roman" w:cs="Times New Roman"/>
          <w:noProof/>
        </w:rPr>
        <w:drawing>
          <wp:inline distT="0" distB="0" distL="0" distR="0" wp14:anchorId="229410A5" wp14:editId="254F48E2">
            <wp:extent cx="4896533" cy="476316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1CD" w14:textId="06539EF3" w:rsidR="00B070E8" w:rsidRDefault="00E9779E" w:rsidP="00E9779E">
      <w:pPr>
        <w:pStyle w:val="afffa"/>
        <w:rPr>
          <w:rFonts w:eastAsia="Times New Roman" w:cs="Times New Roman"/>
        </w:rPr>
      </w:pPr>
      <w:bookmarkStart w:id="29" w:name="_Ref112669552"/>
      <w:r>
        <w:t xml:space="preserve">Рисунок </w:t>
      </w:r>
      <w:fldSimple w:instr=" SEQ Рисунок \* ARABIC ">
        <w:r w:rsidR="007A3D79">
          <w:rPr>
            <w:noProof/>
          </w:rPr>
          <w:t>30</w:t>
        </w:r>
      </w:fldSimple>
      <w:bookmarkEnd w:id="29"/>
      <w:r>
        <w:t xml:space="preserve"> – Попытка ввода некорректного пароля</w:t>
      </w:r>
    </w:p>
    <w:p w14:paraId="713C4A72" w14:textId="77777777" w:rsidR="00E9779E" w:rsidRDefault="00B070E8" w:rsidP="00E9779E">
      <w:pPr>
        <w:keepNext/>
        <w:suppressAutoHyphens/>
        <w:ind w:firstLine="0"/>
        <w:jc w:val="center"/>
      </w:pPr>
      <w:r w:rsidRPr="00B070E8">
        <w:rPr>
          <w:rFonts w:eastAsia="Times New Roman" w:cs="Times New Roman"/>
          <w:noProof/>
        </w:rPr>
        <w:drawing>
          <wp:inline distT="0" distB="0" distL="0" distR="0" wp14:anchorId="244246E1" wp14:editId="1DA5E667">
            <wp:extent cx="4906060" cy="609685"/>
            <wp:effectExtent l="0" t="0" r="889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E27" w14:textId="73F51F4F" w:rsidR="00B070E8" w:rsidRDefault="00E9779E" w:rsidP="00E9779E">
      <w:pPr>
        <w:pStyle w:val="afffa"/>
        <w:rPr>
          <w:rFonts w:eastAsia="Times New Roman" w:cs="Times New Roman"/>
        </w:rPr>
      </w:pPr>
      <w:bookmarkStart w:id="30" w:name="_Ref112669559"/>
      <w:r>
        <w:t xml:space="preserve">Рисунок </w:t>
      </w:r>
      <w:fldSimple w:instr=" SEQ Рисунок \* ARABIC ">
        <w:r w:rsidR="007A3D79">
          <w:rPr>
            <w:noProof/>
          </w:rPr>
          <w:t>31</w:t>
        </w:r>
      </w:fldSimple>
      <w:bookmarkEnd w:id="30"/>
      <w:r>
        <w:t xml:space="preserve"> – Успешный ввод корректного пароля</w:t>
      </w:r>
    </w:p>
    <w:p w14:paraId="63C211BB" w14:textId="77777777" w:rsidR="00C93DCC" w:rsidRDefault="00C93DCC" w:rsidP="00C93DCC">
      <w:pPr>
        <w:suppressAutoHyphens/>
        <w:rPr>
          <w:rFonts w:eastAsia="Times New Roman" w:cs="Times New Roman"/>
        </w:rPr>
      </w:pPr>
    </w:p>
    <w:p w14:paraId="272F19F6" w14:textId="77777777" w:rsidR="00C93DCC" w:rsidRPr="00C93DCC" w:rsidRDefault="00C93DCC" w:rsidP="00111FF9">
      <w:pPr>
        <w:pStyle w:val="a6"/>
      </w:pPr>
      <w:r>
        <w:t>Выводы</w:t>
      </w:r>
    </w:p>
    <w:p w14:paraId="4F836DAF" w14:textId="7E519DF4" w:rsidR="00830E28" w:rsidRPr="00697C01" w:rsidRDefault="00830E28" w:rsidP="00830E28">
      <w:pPr>
        <w:suppressAutoHyphens/>
        <w:rPr>
          <w:rFonts w:eastAsia="Times New Roman" w:cs="Times New Roman"/>
        </w:rPr>
      </w:pPr>
      <w:r>
        <w:rPr>
          <w:rFonts w:eastAsia="Times New Roman" w:cs="Times New Roman"/>
        </w:rPr>
        <w:t>Были п</w:t>
      </w:r>
      <w:r w:rsidRPr="009C7D19">
        <w:rPr>
          <w:rFonts w:eastAsia="Times New Roman" w:cs="Times New Roman"/>
        </w:rPr>
        <w:t>риобретен</w:t>
      </w:r>
      <w:r>
        <w:rPr>
          <w:rFonts w:eastAsia="Times New Roman" w:cs="Times New Roman"/>
        </w:rPr>
        <w:t>ы</w:t>
      </w:r>
      <w:r w:rsidRPr="009C7D19">
        <w:rPr>
          <w:rFonts w:eastAsia="Times New Roman" w:cs="Times New Roman"/>
        </w:rPr>
        <w:t xml:space="preserve"> практически</w:t>
      </w:r>
      <w:r>
        <w:rPr>
          <w:rFonts w:eastAsia="Times New Roman" w:cs="Times New Roman"/>
        </w:rPr>
        <w:t>е</w:t>
      </w:r>
      <w:r w:rsidRPr="009C7D19">
        <w:rPr>
          <w:rFonts w:eastAsia="Times New Roman" w:cs="Times New Roman"/>
        </w:rPr>
        <w:t xml:space="preserve"> навык</w:t>
      </w:r>
      <w:r>
        <w:rPr>
          <w:rFonts w:eastAsia="Times New Roman" w:cs="Times New Roman"/>
        </w:rPr>
        <w:t>и</w:t>
      </w:r>
      <w:r w:rsidRPr="009C7D19">
        <w:rPr>
          <w:rFonts w:eastAsia="Times New Roman" w:cs="Times New Roman"/>
        </w:rPr>
        <w:t xml:space="preserve"> по созданию безопасной рабочей конфигурации web-ce</w:t>
      </w:r>
      <w:r>
        <w:rPr>
          <w:rFonts w:eastAsia="Times New Roman" w:cs="Times New Roman"/>
        </w:rPr>
        <w:t>рв</w:t>
      </w:r>
      <w:r w:rsidRPr="009C7D19">
        <w:rPr>
          <w:rFonts w:eastAsia="Times New Roman" w:cs="Times New Roman"/>
        </w:rPr>
        <w:t>epa Apache, исследован</w:t>
      </w:r>
      <w:r>
        <w:rPr>
          <w:rFonts w:eastAsia="Times New Roman" w:cs="Times New Roman"/>
        </w:rPr>
        <w:t>ы</w:t>
      </w:r>
      <w:r w:rsidRPr="009C7D19">
        <w:rPr>
          <w:rFonts w:eastAsia="Times New Roman" w:cs="Times New Roman"/>
        </w:rPr>
        <w:t xml:space="preserve"> функций безопасности web-ce</w:t>
      </w:r>
      <w:r>
        <w:rPr>
          <w:rFonts w:eastAsia="Times New Roman" w:cs="Times New Roman"/>
        </w:rPr>
        <w:t>рв</w:t>
      </w:r>
      <w:r w:rsidRPr="009C7D19">
        <w:rPr>
          <w:rFonts w:eastAsia="Times New Roman" w:cs="Times New Roman"/>
        </w:rPr>
        <w:t xml:space="preserve">epa </w:t>
      </w:r>
      <w:r>
        <w:rPr>
          <w:rFonts w:eastAsia="Times New Roman" w:cs="Times New Roman"/>
        </w:rPr>
        <w:t>и</w:t>
      </w:r>
      <w:r w:rsidRPr="009C7D19">
        <w:rPr>
          <w:rFonts w:eastAsia="Times New Roman" w:cs="Times New Roman"/>
        </w:rPr>
        <w:t xml:space="preserve"> механизмов контроля и управления доступом к страницам сайта.</w:t>
      </w:r>
      <w:r>
        <w:rPr>
          <w:rFonts w:eastAsia="Times New Roman" w:cs="Times New Roman"/>
        </w:rPr>
        <w:t xml:space="preserve"> Также была изучена работа </w:t>
      </w:r>
      <w:r>
        <w:rPr>
          <w:rFonts w:eastAsia="Times New Roman" w:cs="Times New Roman"/>
          <w:lang w:val="en-US"/>
        </w:rPr>
        <w:t>web</w:t>
      </w:r>
      <w:r>
        <w:rPr>
          <w:rFonts w:eastAsia="Times New Roman" w:cs="Times New Roman"/>
        </w:rPr>
        <w:t xml:space="preserve">-сервера </w:t>
      </w:r>
      <w:r>
        <w:rPr>
          <w:rFonts w:eastAsia="Times New Roman" w:cs="Times New Roman"/>
          <w:lang w:val="en-US"/>
        </w:rPr>
        <w:t>Apache</w:t>
      </w:r>
      <w:r>
        <w:rPr>
          <w:rFonts w:eastAsia="Times New Roman" w:cs="Times New Roman"/>
        </w:rPr>
        <w:t>, разработана программа подбора пароля</w:t>
      </w:r>
      <w:r w:rsidRPr="00D9546F">
        <w:rPr>
          <w:rFonts w:eastAsia="Times New Roman" w:cs="Times New Roman"/>
        </w:rPr>
        <w:t>, зашифрованного способом base64</w:t>
      </w:r>
      <w:r>
        <w:rPr>
          <w:rFonts w:eastAsia="Times New Roman" w:cs="Times New Roman"/>
        </w:rPr>
        <w:t>, разработана программа проверки пароля.</w:t>
      </w:r>
    </w:p>
    <w:p w14:paraId="243CF291" w14:textId="0013B423" w:rsidR="00830E28" w:rsidRDefault="00830E28" w:rsidP="00830E28">
      <w:pPr>
        <w:suppressAutoHyphens/>
        <w:rPr>
          <w:rFonts w:eastAsia="Times New Roman" w:cs="Times New Roman"/>
        </w:rPr>
      </w:pPr>
    </w:p>
    <w:p w14:paraId="570CE1BD" w14:textId="77777777" w:rsidR="00830E28" w:rsidRDefault="00830E28" w:rsidP="00C93DCC">
      <w:pPr>
        <w:suppressAutoHyphens/>
        <w:rPr>
          <w:rFonts w:eastAsia="Times New Roman" w:cs="Times New Roman"/>
        </w:rPr>
      </w:pPr>
    </w:p>
    <w:p w14:paraId="6F37018F" w14:textId="77777777" w:rsidR="00D740EB" w:rsidRDefault="00D740EB" w:rsidP="00111FF9">
      <w:pPr>
        <w:pStyle w:val="afb"/>
      </w:pPr>
      <w:r>
        <w:br w:type="page"/>
      </w:r>
      <w:bookmarkStart w:id="31" w:name="_Toc35945237"/>
      <w:r>
        <w:lastRenderedPageBreak/>
        <w:t xml:space="preserve">Список используемых </w:t>
      </w:r>
      <w:r w:rsidRPr="00111FF9">
        <w:t>источников</w:t>
      </w:r>
      <w:bookmarkEnd w:id="31"/>
    </w:p>
    <w:p w14:paraId="20C16FEC" w14:textId="05A45725" w:rsidR="00226CFE" w:rsidRPr="00853A23" w:rsidRDefault="00226CFE" w:rsidP="00226CFE">
      <w:pPr>
        <w:pStyle w:val="a4"/>
        <w:numPr>
          <w:ilvl w:val="0"/>
          <w:numId w:val="25"/>
        </w:numPr>
        <w:ind w:left="0" w:firstLine="851"/>
      </w:pPr>
      <w:r>
        <w:rPr>
          <w:rFonts w:eastAsia="Times New Roman" w:cs="Times New Roman"/>
        </w:rPr>
        <w:t xml:space="preserve">Зегжда П.Д. Основы информационной безопасности. Введение в профессиональную деятельность. Лабораторный практикум </w:t>
      </w:r>
      <w:r w:rsidRPr="00C16B8F">
        <w:rPr>
          <w:rFonts w:eastAsia="Times New Roman" w:cs="Times New Roman"/>
        </w:rPr>
        <w:t xml:space="preserve">: </w:t>
      </w:r>
      <w:r>
        <w:rPr>
          <w:rFonts w:eastAsia="Times New Roman" w:cs="Times New Roman"/>
        </w:rPr>
        <w:t xml:space="preserve">учеб. пособие </w:t>
      </w:r>
      <w:r w:rsidRPr="00C16B8F">
        <w:rPr>
          <w:rFonts w:eastAsia="Times New Roman" w:cs="Times New Roman"/>
        </w:rPr>
        <w:t>/</w:t>
      </w:r>
      <w:r>
        <w:rPr>
          <w:rFonts w:eastAsia="Times New Roman" w:cs="Times New Roman"/>
        </w:rPr>
        <w:t xml:space="preserve"> П. Д. Зегжда, М. О. Калинин. – СПб. : ПОЛИТЕХ-ПРЕСС, 2019. – 112 с.</w:t>
      </w:r>
    </w:p>
    <w:p w14:paraId="6115626F" w14:textId="73A5C781" w:rsidR="00853A23" w:rsidRDefault="00853A23" w:rsidP="00853A23">
      <w:pPr>
        <w:pStyle w:val="a4"/>
        <w:numPr>
          <w:ilvl w:val="0"/>
          <w:numId w:val="25"/>
        </w:numPr>
        <w:ind w:left="0" w:firstLine="851"/>
      </w:pPr>
      <w:r w:rsidRPr="00853A23">
        <w:t xml:space="preserve">Apache installation; libpcre error </w:t>
      </w:r>
      <w:r w:rsidRPr="00A64D35">
        <w:t>[Электронный ресурс]</w:t>
      </w:r>
      <w:r>
        <w:t xml:space="preserve"> – </w:t>
      </w:r>
      <w:r w:rsidRPr="00A64D35">
        <w:t xml:space="preserve">Режим доступа: </w:t>
      </w:r>
      <w:r>
        <w:t xml:space="preserve"> </w:t>
      </w:r>
      <w:hyperlink r:id="rId53" w:history="1">
        <w:r w:rsidRPr="00CB28B0">
          <w:rPr>
            <w:rStyle w:val="aff5"/>
          </w:rPr>
          <w:t>https://stackoverflow.com/questions/10663180/apache-installation-libpcre-error</w:t>
        </w:r>
      </w:hyperlink>
      <w:r>
        <w:t xml:space="preserve"> </w:t>
      </w:r>
      <w:r w:rsidRPr="00A64D35">
        <w:t>,</w:t>
      </w:r>
      <w:r>
        <w:t xml:space="preserve"> </w:t>
      </w:r>
      <w:r w:rsidRPr="00A64D35">
        <w:t>свободный.</w:t>
      </w:r>
    </w:p>
    <w:p w14:paraId="6635B2B3" w14:textId="3B17FF11" w:rsidR="00D2075D" w:rsidRDefault="00D2075D" w:rsidP="00D2075D">
      <w:pPr>
        <w:pStyle w:val="a4"/>
        <w:numPr>
          <w:ilvl w:val="0"/>
          <w:numId w:val="25"/>
        </w:numPr>
        <w:ind w:left="0" w:firstLine="851"/>
      </w:pPr>
      <w:r w:rsidRPr="00D2075D">
        <w:t>Как настроить авторизацию по паролю на Apache с Ubuntu 16.04</w:t>
      </w:r>
      <w:r>
        <w:t xml:space="preserve"> </w:t>
      </w:r>
      <w:r w:rsidRPr="00A64D35">
        <w:t>[Электронный ресурс]</w:t>
      </w:r>
      <w:r>
        <w:t xml:space="preserve"> – </w:t>
      </w:r>
      <w:r w:rsidRPr="00A64D35">
        <w:t xml:space="preserve">Режим доступа: </w:t>
      </w:r>
      <w:r>
        <w:t xml:space="preserve"> </w:t>
      </w:r>
      <w:hyperlink r:id="rId54" w:history="1">
        <w:r w:rsidRPr="00CB28B0">
          <w:rPr>
            <w:rStyle w:val="aff5"/>
          </w:rPr>
          <w:t>https://timeweb.com/ru/community/articles/kak-nastroit-avtorizaciyu-po-parolyu-na-apache-s-ubuntu-16-04-1</w:t>
        </w:r>
      </w:hyperlink>
      <w:r>
        <w:t xml:space="preserve"> </w:t>
      </w:r>
      <w:r w:rsidRPr="00A64D35">
        <w:t>,</w:t>
      </w:r>
      <w:r>
        <w:t xml:space="preserve"> </w:t>
      </w:r>
      <w:r w:rsidRPr="00A64D35">
        <w:t>свободный.</w:t>
      </w:r>
    </w:p>
    <w:p w14:paraId="0CAFE84F" w14:textId="7F4F7DC5" w:rsidR="00853A23" w:rsidRPr="000144E9" w:rsidRDefault="009F4AAB" w:rsidP="00C027A7">
      <w:pPr>
        <w:pStyle w:val="a4"/>
        <w:numPr>
          <w:ilvl w:val="0"/>
          <w:numId w:val="25"/>
        </w:numPr>
        <w:ind w:left="0" w:firstLine="851"/>
      </w:pPr>
      <w:r w:rsidRPr="009F4AAB">
        <w:t xml:space="preserve">Авторизация через .htaccess </w:t>
      </w:r>
      <w:r w:rsidRPr="00A64D35">
        <w:t>[Электронный ресурс]</w:t>
      </w:r>
      <w:r>
        <w:t xml:space="preserve"> – </w:t>
      </w:r>
      <w:r w:rsidRPr="00A64D35">
        <w:t xml:space="preserve">Режим доступа: </w:t>
      </w:r>
      <w:r>
        <w:t xml:space="preserve"> </w:t>
      </w:r>
      <w:r w:rsidRPr="009F4AAB">
        <w:t>https://snipp.ru/htaccess/basic-auth-htaccess</w:t>
      </w:r>
      <w:r>
        <w:t xml:space="preserve"> </w:t>
      </w:r>
      <w:r w:rsidRPr="00A64D35">
        <w:t>,</w:t>
      </w:r>
      <w:r>
        <w:t xml:space="preserve"> </w:t>
      </w:r>
      <w:r w:rsidRPr="00A64D35">
        <w:t>свободный.</w:t>
      </w:r>
    </w:p>
    <w:p w14:paraId="48F2A044" w14:textId="77777777" w:rsidR="00AE1FDE" w:rsidRDefault="00D740EB" w:rsidP="00D740EB">
      <w:pPr>
        <w:spacing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EFB3868" w14:textId="77777777" w:rsidR="00D740EB" w:rsidRDefault="00D740EB" w:rsidP="00D740EB">
      <w:pPr>
        <w:pStyle w:val="afb"/>
      </w:pPr>
      <w:bookmarkStart w:id="32" w:name="_Toc35945238"/>
      <w:r>
        <w:lastRenderedPageBreak/>
        <w:t>ПРИЛОЖЕНИЕ А</w:t>
      </w:r>
      <w:bookmarkEnd w:id="32"/>
    </w:p>
    <w:p w14:paraId="26AFB03F" w14:textId="48C87A8A" w:rsidR="00D740EB" w:rsidRPr="004A7687" w:rsidRDefault="00D740EB" w:rsidP="00D740EB">
      <w:pPr>
        <w:ind w:firstLine="709"/>
      </w:pPr>
      <w:r w:rsidRPr="00A62693">
        <w:t>Листинг</w:t>
      </w:r>
      <w:r w:rsidRPr="004A7687">
        <w:t xml:space="preserve"> </w:t>
      </w:r>
      <w:r w:rsidRPr="00A62693">
        <w:t>программы</w:t>
      </w:r>
      <w:r w:rsidRPr="004A7687">
        <w:t xml:space="preserve"> «</w:t>
      </w:r>
      <w:r w:rsidR="00C027A7">
        <w:t>Подбор</w:t>
      </w:r>
      <w:r w:rsidR="00C027A7" w:rsidRPr="004A7687">
        <w:t xml:space="preserve"> </w:t>
      </w:r>
      <w:r w:rsidR="00C027A7">
        <w:t>пароля</w:t>
      </w:r>
      <w:r w:rsidRPr="004A7687">
        <w:t>»</w:t>
      </w:r>
    </w:p>
    <w:p w14:paraId="005661C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_CRT_SECURE_NO_WARNINGS</w:t>
      </w:r>
    </w:p>
    <w:p w14:paraId="0CF2D57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&lt;stdio.h&gt;</w:t>
      </w:r>
    </w:p>
    <w:p w14:paraId="5AF3B72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&lt;stdlib.h&gt;</w:t>
      </w:r>
    </w:p>
    <w:p w14:paraId="52C55C1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&lt;math.h&gt;</w:t>
      </w:r>
    </w:p>
    <w:p w14:paraId="786B03F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PAS_SIZE</w:t>
      </w:r>
      <w:r w:rsidRPr="005A1A72">
        <w:rPr>
          <w:color w:val="000000"/>
        </w:rPr>
        <w:t xml:space="preserve"> 4</w:t>
      </w:r>
    </w:p>
    <w:p w14:paraId="3C83451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CODE_SIZE</w:t>
      </w:r>
      <w:r w:rsidRPr="005A1A72">
        <w:rPr>
          <w:color w:val="000000"/>
        </w:rPr>
        <w:t xml:space="preserve"> 6</w:t>
      </w:r>
    </w:p>
    <w:p w14:paraId="12FE45A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BYTE</w:t>
      </w:r>
      <w:r w:rsidRPr="005A1A72">
        <w:rPr>
          <w:color w:val="000000"/>
        </w:rPr>
        <w:t xml:space="preserve"> 8</w:t>
      </w:r>
    </w:p>
    <w:p w14:paraId="3FC38172" w14:textId="77777777" w:rsidR="005A1A72" w:rsidRPr="005A1A72" w:rsidRDefault="005A1A72" w:rsidP="005A1A72">
      <w:pPr>
        <w:pStyle w:val="af"/>
        <w:rPr>
          <w:color w:val="000000"/>
        </w:rPr>
      </w:pPr>
    </w:p>
    <w:p w14:paraId="4A49C17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void</w:t>
      </w:r>
      <w:r w:rsidRPr="005A1A72">
        <w:rPr>
          <w:color w:val="000000"/>
        </w:rPr>
        <w:t xml:space="preserve"> decode_base64(</w:t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*, </w:t>
      </w:r>
      <w:r w:rsidRPr="005A1A72">
        <w:rPr>
          <w:color w:val="0000FF"/>
        </w:rPr>
        <w:t>char</w:t>
      </w:r>
      <w:r w:rsidRPr="005A1A72">
        <w:rPr>
          <w:color w:val="000000"/>
        </w:rPr>
        <w:t>*);</w:t>
      </w:r>
    </w:p>
    <w:p w14:paraId="0A8FBDE9" w14:textId="77777777" w:rsidR="005A1A72" w:rsidRPr="005A1A72" w:rsidRDefault="005A1A72" w:rsidP="005A1A72">
      <w:pPr>
        <w:pStyle w:val="af"/>
        <w:rPr>
          <w:color w:val="000000"/>
        </w:rPr>
      </w:pPr>
    </w:p>
    <w:p w14:paraId="477558A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main()</w:t>
      </w:r>
    </w:p>
    <w:p w14:paraId="7BD6E3AB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7DE911A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 encode[</w:t>
      </w:r>
      <w:r w:rsidRPr="005A1A72">
        <w:t>CODE_SIZE</w:t>
      </w:r>
      <w:r w:rsidRPr="005A1A72">
        <w:rPr>
          <w:color w:val="000000"/>
        </w:rPr>
        <w:t>+1];</w:t>
      </w:r>
    </w:p>
    <w:p w14:paraId="715626B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 password[</w:t>
      </w:r>
      <w:r w:rsidRPr="005A1A72">
        <w:t>PAS_SIZE</w:t>
      </w:r>
      <w:r w:rsidRPr="005A1A72">
        <w:rPr>
          <w:color w:val="000000"/>
        </w:rPr>
        <w:t xml:space="preserve"> + 1] = { 0 };</w:t>
      </w:r>
    </w:p>
    <w:p w14:paraId="1118944D" w14:textId="77777777" w:rsidR="005A1A72" w:rsidRPr="005A1A72" w:rsidRDefault="005A1A72" w:rsidP="005A1A72">
      <w:pPr>
        <w:pStyle w:val="af"/>
        <w:rPr>
          <w:color w:val="000000"/>
        </w:rPr>
      </w:pPr>
    </w:p>
    <w:p w14:paraId="76FE02A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decode_base64(encode, password);</w:t>
      </w:r>
    </w:p>
    <w:p w14:paraId="09B86862" w14:textId="77777777" w:rsidR="005A1A72" w:rsidRPr="005A1A72" w:rsidRDefault="005A1A72" w:rsidP="005A1A72">
      <w:pPr>
        <w:pStyle w:val="af"/>
        <w:rPr>
          <w:color w:val="000000"/>
        </w:rPr>
      </w:pPr>
    </w:p>
    <w:p w14:paraId="0289359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return</w:t>
      </w:r>
      <w:r w:rsidRPr="005A1A72">
        <w:rPr>
          <w:color w:val="000000"/>
        </w:rPr>
        <w:t xml:space="preserve"> 0;</w:t>
      </w:r>
    </w:p>
    <w:p w14:paraId="64D8DDD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}</w:t>
      </w:r>
    </w:p>
    <w:p w14:paraId="6EC30C45" w14:textId="77777777" w:rsidR="005A1A72" w:rsidRPr="005A1A72" w:rsidRDefault="005A1A72" w:rsidP="005A1A72">
      <w:pPr>
        <w:pStyle w:val="af"/>
        <w:rPr>
          <w:color w:val="000000"/>
        </w:rPr>
      </w:pPr>
    </w:p>
    <w:p w14:paraId="4BBAA66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void</w:t>
      </w:r>
      <w:r w:rsidRPr="005A1A72">
        <w:rPr>
          <w:color w:val="000000"/>
        </w:rPr>
        <w:t xml:space="preserve"> decode_base64(</w:t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* </w:t>
      </w:r>
      <w:r w:rsidRPr="005A1A72">
        <w:rPr>
          <w:color w:val="808080"/>
        </w:rPr>
        <w:t>encode</w:t>
      </w:r>
      <w:r w:rsidRPr="005A1A72">
        <w:rPr>
          <w:color w:val="000000"/>
        </w:rPr>
        <w:t xml:space="preserve">, </w:t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* </w:t>
      </w:r>
      <w:r w:rsidRPr="005A1A72">
        <w:rPr>
          <w:color w:val="808080"/>
        </w:rPr>
        <w:t>password</w:t>
      </w:r>
      <w:r w:rsidRPr="005A1A72">
        <w:rPr>
          <w:color w:val="000000"/>
        </w:rPr>
        <w:t>)</w:t>
      </w:r>
    </w:p>
    <w:p w14:paraId="528DC60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23F3F9B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printf(</w:t>
      </w:r>
      <w:r w:rsidRPr="005A1A72">
        <w:rPr>
          <w:color w:val="A31515"/>
        </w:rPr>
        <w:t>"Enter code: "</w:t>
      </w:r>
      <w:r w:rsidRPr="005A1A72">
        <w:rPr>
          <w:color w:val="000000"/>
        </w:rPr>
        <w:t>);</w:t>
      </w:r>
    </w:p>
    <w:p w14:paraId="61C02AF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(</w:t>
      </w:r>
      <w:r w:rsidRPr="005A1A72">
        <w:rPr>
          <w:color w:val="0000FF"/>
        </w:rPr>
        <w:t>void</w:t>
      </w:r>
      <w:r w:rsidRPr="005A1A72">
        <w:rPr>
          <w:color w:val="000000"/>
        </w:rPr>
        <w:t>)scanf(</w:t>
      </w:r>
      <w:r w:rsidRPr="005A1A72">
        <w:rPr>
          <w:color w:val="A31515"/>
        </w:rPr>
        <w:t>"%6s"</w:t>
      </w:r>
      <w:r w:rsidRPr="005A1A72">
        <w:rPr>
          <w:color w:val="000000"/>
        </w:rPr>
        <w:t xml:space="preserve">, </w:t>
      </w:r>
      <w:r w:rsidRPr="005A1A72">
        <w:rPr>
          <w:color w:val="808080"/>
        </w:rPr>
        <w:t>encode</w:t>
      </w:r>
      <w:r w:rsidRPr="005A1A72">
        <w:rPr>
          <w:color w:val="000000"/>
        </w:rPr>
        <w:t xml:space="preserve">); </w:t>
      </w:r>
      <w:r w:rsidRPr="005A1A72">
        <w:rPr>
          <w:color w:val="008000"/>
        </w:rPr>
        <w:t>// 6 == CODE_SIZE</w:t>
      </w:r>
    </w:p>
    <w:p w14:paraId="243D09C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count = 0;</w:t>
      </w:r>
    </w:p>
    <w:p w14:paraId="54AC7B58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while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encode</w:t>
      </w:r>
      <w:r w:rsidRPr="005A1A72">
        <w:rPr>
          <w:color w:val="000000"/>
        </w:rPr>
        <w:t xml:space="preserve">[count] != </w:t>
      </w:r>
      <w:r w:rsidRPr="005A1A72">
        <w:rPr>
          <w:color w:val="A31515"/>
        </w:rPr>
        <w:t>'\0'</w:t>
      </w:r>
      <w:r w:rsidRPr="005A1A72">
        <w:rPr>
          <w:color w:val="000000"/>
        </w:rPr>
        <w:t>) count++;</w:t>
      </w:r>
    </w:p>
    <w:p w14:paraId="7804C25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printf(</w:t>
      </w:r>
      <w:r w:rsidRPr="005A1A72">
        <w:rPr>
          <w:color w:val="A31515"/>
        </w:rPr>
        <w:t>"Code size = %d\n"</w:t>
      </w:r>
      <w:r w:rsidRPr="005A1A72">
        <w:rPr>
          <w:color w:val="000000"/>
        </w:rPr>
        <w:t>, count);</w:t>
      </w:r>
    </w:p>
    <w:p w14:paraId="699FBE72" w14:textId="77777777" w:rsidR="005A1A72" w:rsidRPr="005A1A72" w:rsidRDefault="005A1A72" w:rsidP="005A1A72">
      <w:pPr>
        <w:pStyle w:val="af"/>
        <w:rPr>
          <w:color w:val="000000"/>
        </w:rPr>
      </w:pPr>
    </w:p>
    <w:p w14:paraId="305A029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</w:p>
    <w:p w14:paraId="0822394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size_bit_code = count * </w:t>
      </w:r>
      <w:r w:rsidRPr="005A1A72">
        <w:t>BYTE</w:t>
      </w:r>
      <w:r w:rsidRPr="005A1A72">
        <w:rPr>
          <w:color w:val="000000"/>
        </w:rPr>
        <w:t xml:space="preserve"> + 1;</w:t>
      </w:r>
    </w:p>
    <w:p w14:paraId="23FBBA7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char</w:t>
      </w:r>
      <w:r w:rsidRPr="005A1A72">
        <w:rPr>
          <w:color w:val="000000"/>
        </w:rPr>
        <w:t>* bit_code = (</w:t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*)calloc(size_bit_code, </w:t>
      </w:r>
      <w:r w:rsidRPr="005A1A72">
        <w:rPr>
          <w:color w:val="0000FF"/>
        </w:rPr>
        <w:t>sizeof</w:t>
      </w:r>
      <w:r w:rsidRPr="005A1A72">
        <w:rPr>
          <w:color w:val="000000"/>
        </w:rPr>
        <w:t>(</w:t>
      </w:r>
      <w:r w:rsidRPr="005A1A72">
        <w:rPr>
          <w:color w:val="0000FF"/>
        </w:rPr>
        <w:t>char</w:t>
      </w:r>
      <w:r w:rsidRPr="005A1A72">
        <w:rPr>
          <w:color w:val="000000"/>
        </w:rPr>
        <w:t>));</w:t>
      </w:r>
    </w:p>
    <w:p w14:paraId="0B2C91F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(bit_code == </w:t>
      </w:r>
      <w:r w:rsidRPr="005A1A72">
        <w:t>NULL</w:t>
      </w:r>
      <w:r w:rsidRPr="005A1A72">
        <w:rPr>
          <w:color w:val="000000"/>
        </w:rPr>
        <w:t>)</w:t>
      </w:r>
    </w:p>
    <w:p w14:paraId="47E86F7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3B08438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lastRenderedPageBreak/>
        <w:tab/>
      </w:r>
      <w:r w:rsidRPr="005A1A72">
        <w:rPr>
          <w:color w:val="000000"/>
        </w:rPr>
        <w:tab/>
        <w:t>printf(</w:t>
      </w:r>
      <w:r w:rsidRPr="005A1A72">
        <w:rPr>
          <w:color w:val="A31515"/>
        </w:rPr>
        <w:t>"No memory in bit_code!"</w:t>
      </w:r>
      <w:r w:rsidRPr="005A1A72">
        <w:rPr>
          <w:color w:val="000000"/>
        </w:rPr>
        <w:t>);</w:t>
      </w:r>
    </w:p>
    <w:p w14:paraId="47136716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>
        <w:rPr>
          <w:color w:val="000000"/>
        </w:rPr>
        <w:t>exit(-1);</w:t>
      </w:r>
    </w:p>
    <w:p w14:paraId="4E66970D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  <w:t>}</w:t>
      </w:r>
    </w:p>
    <w:p w14:paraId="50BDA251" w14:textId="77777777" w:rsidR="005A1A72" w:rsidRDefault="005A1A72" w:rsidP="005A1A72">
      <w:pPr>
        <w:pStyle w:val="af"/>
        <w:rPr>
          <w:color w:val="000000"/>
        </w:rPr>
      </w:pPr>
    </w:p>
    <w:p w14:paraId="1608DA0A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8000"/>
        </w:rPr>
        <w:t>//перевод символов в битовое представление и их запись в массив</w:t>
      </w:r>
    </w:p>
    <w:p w14:paraId="6CA17896" w14:textId="77777777" w:rsidR="005A1A72" w:rsidRP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 tmp;</w:t>
      </w:r>
    </w:p>
    <w:p w14:paraId="099C133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tmp_count;</w:t>
      </w:r>
    </w:p>
    <w:p w14:paraId="439A279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bit_code_iterator = 0;</w:t>
      </w:r>
    </w:p>
    <w:p w14:paraId="0BED499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count; i++)</w:t>
      </w:r>
    </w:p>
    <w:p w14:paraId="292DAE47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>
        <w:rPr>
          <w:color w:val="000000"/>
        </w:rPr>
        <w:t>{</w:t>
      </w:r>
    </w:p>
    <w:p w14:paraId="5883B401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00"/>
        </w:rPr>
        <w:t>//составление соответствия таблицы ascii с таблицей base64</w:t>
      </w:r>
    </w:p>
    <w:p w14:paraId="4F9D7EE0" w14:textId="77777777" w:rsidR="005A1A72" w:rsidRP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5A1A72">
        <w:rPr>
          <w:color w:val="000000"/>
        </w:rPr>
        <w:t xml:space="preserve">tmp = </w:t>
      </w:r>
      <w:r w:rsidRPr="005A1A72">
        <w:rPr>
          <w:color w:val="808080"/>
        </w:rPr>
        <w:t>encode</w:t>
      </w:r>
      <w:r w:rsidRPr="005A1A72">
        <w:rPr>
          <w:color w:val="000000"/>
        </w:rPr>
        <w:t>[i];</w:t>
      </w:r>
    </w:p>
    <w:p w14:paraId="6819428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(tmp &gt;= </w:t>
      </w:r>
      <w:r w:rsidRPr="005A1A72">
        <w:rPr>
          <w:color w:val="A31515"/>
        </w:rPr>
        <w:t>'A'</w:t>
      </w:r>
      <w:r w:rsidRPr="005A1A72">
        <w:rPr>
          <w:color w:val="000000"/>
        </w:rPr>
        <w:t xml:space="preserve"> &amp;&amp; tmp &lt;= </w:t>
      </w:r>
      <w:r w:rsidRPr="005A1A72">
        <w:rPr>
          <w:color w:val="A31515"/>
        </w:rPr>
        <w:t>'Z'</w:t>
      </w:r>
      <w:r w:rsidRPr="005A1A72">
        <w:rPr>
          <w:color w:val="000000"/>
        </w:rPr>
        <w:t xml:space="preserve">) tmp -= 65; </w:t>
      </w:r>
      <w:r w:rsidRPr="005A1A72">
        <w:rPr>
          <w:color w:val="008000"/>
        </w:rPr>
        <w:t>//65==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'A' </w:t>
      </w:r>
      <w:r>
        <w:rPr>
          <w:color w:val="008000"/>
        </w:rPr>
        <w:t>в</w:t>
      </w:r>
      <w:r w:rsidRPr="005A1A72">
        <w:rPr>
          <w:color w:val="008000"/>
        </w:rPr>
        <w:t xml:space="preserve"> ASCII</w:t>
      </w:r>
    </w:p>
    <w:p w14:paraId="2C19DEC8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else</w:t>
      </w:r>
      <w:r w:rsidRPr="005A1A72">
        <w:rPr>
          <w:color w:val="000000"/>
        </w:rPr>
        <w:t xml:space="preserve"> </w:t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(tmp &gt;= </w:t>
      </w:r>
      <w:r w:rsidRPr="005A1A72">
        <w:rPr>
          <w:color w:val="A31515"/>
        </w:rPr>
        <w:t>'a'</w:t>
      </w:r>
      <w:r w:rsidRPr="005A1A72">
        <w:rPr>
          <w:color w:val="000000"/>
        </w:rPr>
        <w:t xml:space="preserve"> &amp;&amp; tmp &lt;= </w:t>
      </w:r>
      <w:r w:rsidRPr="005A1A72">
        <w:rPr>
          <w:color w:val="A31515"/>
        </w:rPr>
        <w:t>'z'</w:t>
      </w:r>
      <w:r w:rsidRPr="005A1A72">
        <w:rPr>
          <w:color w:val="000000"/>
        </w:rPr>
        <w:t xml:space="preserve">) tmp = tmp - 97 + 26; </w:t>
      </w:r>
      <w:r w:rsidRPr="005A1A72">
        <w:rPr>
          <w:color w:val="008000"/>
        </w:rPr>
        <w:t>//97==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'a' </w:t>
      </w:r>
      <w:r>
        <w:rPr>
          <w:color w:val="008000"/>
        </w:rPr>
        <w:t>в</w:t>
      </w:r>
      <w:r w:rsidRPr="005A1A72">
        <w:rPr>
          <w:color w:val="008000"/>
        </w:rPr>
        <w:t xml:space="preserve"> ASCII, 26==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'a' </w:t>
      </w:r>
      <w:r>
        <w:rPr>
          <w:color w:val="008000"/>
        </w:rPr>
        <w:t>в</w:t>
      </w:r>
      <w:r w:rsidRPr="005A1A72">
        <w:rPr>
          <w:color w:val="008000"/>
        </w:rPr>
        <w:t xml:space="preserve"> base64</w:t>
      </w:r>
    </w:p>
    <w:p w14:paraId="778458C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else</w:t>
      </w:r>
      <w:r w:rsidRPr="005A1A72">
        <w:rPr>
          <w:color w:val="000000"/>
        </w:rPr>
        <w:t xml:space="preserve"> </w:t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(tmp &gt;= </w:t>
      </w:r>
      <w:r w:rsidRPr="005A1A72">
        <w:rPr>
          <w:color w:val="A31515"/>
        </w:rPr>
        <w:t>'0'</w:t>
      </w:r>
      <w:r w:rsidRPr="005A1A72">
        <w:rPr>
          <w:color w:val="000000"/>
        </w:rPr>
        <w:t xml:space="preserve"> &amp;&amp; tmp &lt;= </w:t>
      </w:r>
      <w:r w:rsidRPr="005A1A72">
        <w:rPr>
          <w:color w:val="A31515"/>
        </w:rPr>
        <w:t>'9'</w:t>
      </w:r>
      <w:r w:rsidRPr="005A1A72">
        <w:rPr>
          <w:color w:val="000000"/>
        </w:rPr>
        <w:t xml:space="preserve">) tmp = tmp - 48 + 52; </w:t>
      </w:r>
      <w:r w:rsidRPr="005A1A72">
        <w:rPr>
          <w:color w:val="008000"/>
        </w:rPr>
        <w:t>//48==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'0' </w:t>
      </w:r>
      <w:r>
        <w:rPr>
          <w:color w:val="008000"/>
        </w:rPr>
        <w:t>в</w:t>
      </w:r>
      <w:r w:rsidRPr="005A1A72">
        <w:rPr>
          <w:color w:val="008000"/>
        </w:rPr>
        <w:t xml:space="preserve"> ASCII, 52==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'0' </w:t>
      </w:r>
      <w:r>
        <w:rPr>
          <w:color w:val="008000"/>
        </w:rPr>
        <w:t>в</w:t>
      </w:r>
      <w:r w:rsidRPr="005A1A72">
        <w:rPr>
          <w:color w:val="008000"/>
        </w:rPr>
        <w:t xml:space="preserve"> base64</w:t>
      </w:r>
    </w:p>
    <w:p w14:paraId="2B4F888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else</w:t>
      </w:r>
      <w:r w:rsidRPr="005A1A72">
        <w:rPr>
          <w:color w:val="000000"/>
        </w:rPr>
        <w:t xml:space="preserve"> </w:t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(tmp == </w:t>
      </w:r>
      <w:r w:rsidRPr="005A1A72">
        <w:rPr>
          <w:color w:val="A31515"/>
        </w:rPr>
        <w:t>'_'</w:t>
      </w:r>
      <w:r w:rsidRPr="005A1A72">
        <w:rPr>
          <w:color w:val="000000"/>
        </w:rPr>
        <w:t xml:space="preserve">) tmp = 62; </w:t>
      </w:r>
      <w:r w:rsidRPr="005A1A72">
        <w:rPr>
          <w:color w:val="008000"/>
        </w:rPr>
        <w:t>//62==</w:t>
      </w:r>
      <w:r>
        <w:rPr>
          <w:color w:val="008000"/>
        </w:rPr>
        <w:t>код</w:t>
      </w:r>
      <w:r w:rsidRPr="005A1A72">
        <w:rPr>
          <w:color w:val="008000"/>
        </w:rPr>
        <w:t xml:space="preserve"> '_' </w:t>
      </w:r>
      <w:r>
        <w:rPr>
          <w:color w:val="008000"/>
        </w:rPr>
        <w:t>в</w:t>
      </w:r>
      <w:r w:rsidRPr="005A1A72">
        <w:rPr>
          <w:color w:val="008000"/>
        </w:rPr>
        <w:t xml:space="preserve"> base64</w:t>
      </w:r>
    </w:p>
    <w:p w14:paraId="2534F3E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else</w:t>
      </w:r>
    </w:p>
    <w:p w14:paraId="7B7E282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{</w:t>
      </w:r>
    </w:p>
    <w:p w14:paraId="31D8543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printf(</w:t>
      </w:r>
      <w:r w:rsidRPr="005A1A72">
        <w:rPr>
          <w:color w:val="A31515"/>
        </w:rPr>
        <w:t>"Encorrect value!\n"</w:t>
      </w:r>
      <w:r w:rsidRPr="005A1A72">
        <w:rPr>
          <w:color w:val="000000"/>
        </w:rPr>
        <w:t>);</w:t>
      </w:r>
    </w:p>
    <w:p w14:paraId="5322896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exit(-1);</w:t>
      </w:r>
    </w:p>
    <w:p w14:paraId="6EFF328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}</w:t>
      </w:r>
    </w:p>
    <w:p w14:paraId="4F433326" w14:textId="77777777" w:rsidR="005A1A72" w:rsidRPr="005A1A72" w:rsidRDefault="005A1A72" w:rsidP="005A1A72">
      <w:pPr>
        <w:pStyle w:val="af"/>
        <w:rPr>
          <w:color w:val="000000"/>
        </w:rPr>
      </w:pPr>
    </w:p>
    <w:p w14:paraId="600E103F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tmp_count = 1;</w:t>
      </w:r>
    </w:p>
    <w:p w14:paraId="169219C1" w14:textId="77777777" w:rsidR="005A1A72" w:rsidRPr="005A1A72" w:rsidRDefault="005A1A72" w:rsidP="005A1A72">
      <w:pPr>
        <w:pStyle w:val="af"/>
        <w:rPr>
          <w:color w:val="000000"/>
        </w:rPr>
      </w:pPr>
    </w:p>
    <w:p w14:paraId="7DF2C4E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(bit_code)</w:t>
      </w:r>
    </w:p>
    <w:p w14:paraId="65797A5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{</w:t>
      </w:r>
    </w:p>
    <w:p w14:paraId="0056FE9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while</w:t>
      </w:r>
      <w:r w:rsidRPr="005A1A72">
        <w:rPr>
          <w:color w:val="000000"/>
        </w:rPr>
        <w:t xml:space="preserve"> (tmp_count &lt;= 6 &amp;&amp; bit_code_iterator &lt; size_bit_code)</w:t>
      </w:r>
    </w:p>
    <w:p w14:paraId="247206C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{</w:t>
      </w:r>
    </w:p>
    <w:p w14:paraId="4579E56B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 xml:space="preserve">bit_code[bit_code_iterator] = tmp &amp; 0x20 ? </w:t>
      </w:r>
      <w:r>
        <w:rPr>
          <w:color w:val="A31515"/>
        </w:rPr>
        <w:t>'1'</w:t>
      </w:r>
      <w:r>
        <w:rPr>
          <w:color w:val="000000"/>
        </w:rPr>
        <w:t xml:space="preserve"> : </w:t>
      </w:r>
      <w:r>
        <w:rPr>
          <w:color w:val="A31515"/>
        </w:rPr>
        <w:t>'0'</w:t>
      </w:r>
      <w:r>
        <w:rPr>
          <w:color w:val="000000"/>
        </w:rPr>
        <w:t xml:space="preserve">; </w:t>
      </w:r>
      <w:r>
        <w:rPr>
          <w:color w:val="008000"/>
        </w:rPr>
        <w:t>//0x20 это 6ой разряд</w:t>
      </w:r>
    </w:p>
    <w:p w14:paraId="706310C9" w14:textId="77777777" w:rsidR="005A1A72" w:rsidRP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Pr="005A1A72">
        <w:rPr>
          <w:color w:val="000000"/>
        </w:rPr>
        <w:t>bit_code_iterator++;</w:t>
      </w:r>
    </w:p>
    <w:p w14:paraId="2387E3D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tmp_count++;</w:t>
      </w:r>
    </w:p>
    <w:p w14:paraId="2F3C431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lastRenderedPageBreak/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tmp = tmp &lt;&lt; 1;</w:t>
      </w:r>
    </w:p>
    <w:p w14:paraId="35E7761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}</w:t>
      </w:r>
    </w:p>
    <w:p w14:paraId="0BAB3AC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}</w:t>
      </w:r>
    </w:p>
    <w:p w14:paraId="42FAFB5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3189665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(bit_code)bit_code[bit_code_iterator] = </w:t>
      </w:r>
      <w:r w:rsidRPr="005A1A72">
        <w:rPr>
          <w:color w:val="A31515"/>
        </w:rPr>
        <w:t>'\0'</w:t>
      </w:r>
      <w:r w:rsidRPr="005A1A72">
        <w:rPr>
          <w:color w:val="000000"/>
        </w:rPr>
        <w:t>;</w:t>
      </w:r>
    </w:p>
    <w:p w14:paraId="7F28E03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printf(</w:t>
      </w:r>
      <w:r w:rsidRPr="005A1A72">
        <w:rPr>
          <w:color w:val="A31515"/>
        </w:rPr>
        <w:t>"bit_code = %s\n"</w:t>
      </w:r>
      <w:r w:rsidRPr="005A1A72">
        <w:rPr>
          <w:color w:val="000000"/>
        </w:rPr>
        <w:t>, bit_code);</w:t>
      </w:r>
    </w:p>
    <w:p w14:paraId="5E2F77EC" w14:textId="77777777" w:rsidR="005A1A72" w:rsidRPr="005A1A72" w:rsidRDefault="005A1A72" w:rsidP="005A1A72">
      <w:pPr>
        <w:pStyle w:val="af"/>
        <w:rPr>
          <w:color w:val="000000"/>
        </w:rPr>
      </w:pPr>
    </w:p>
    <w:p w14:paraId="5E188B00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>
        <w:rPr>
          <w:color w:val="008000"/>
        </w:rPr>
        <w:t>//перевод массива в исходные символы по 8 бит</w:t>
      </w:r>
    </w:p>
    <w:p w14:paraId="6E9958E9" w14:textId="77777777" w:rsidR="005A1A72" w:rsidRP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pass_iterator = -1;</w:t>
      </w:r>
    </w:p>
    <w:p w14:paraId="0BF4E1A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digit;</w:t>
      </w:r>
    </w:p>
    <w:p w14:paraId="4C8172A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bit_code_iterator;i++)</w:t>
      </w:r>
    </w:p>
    <w:p w14:paraId="1D181FE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418B987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(!(i % </w:t>
      </w:r>
      <w:r w:rsidRPr="005A1A72">
        <w:t>BYTE</w:t>
      </w:r>
      <w:r w:rsidRPr="005A1A72">
        <w:rPr>
          <w:color w:val="000000"/>
        </w:rPr>
        <w:t>))</w:t>
      </w:r>
    </w:p>
    <w:p w14:paraId="2365AB2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{</w:t>
      </w:r>
    </w:p>
    <w:p w14:paraId="0E63FCC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pass_iterator++;</w:t>
      </w:r>
    </w:p>
    <w:p w14:paraId="2CE4BFE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808080"/>
        </w:rPr>
        <w:t>password</w:t>
      </w:r>
      <w:r w:rsidRPr="005A1A72">
        <w:rPr>
          <w:color w:val="000000"/>
        </w:rPr>
        <w:t>[pass_iterator] = 0;</w:t>
      </w:r>
    </w:p>
    <w:p w14:paraId="5EA1B19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 xml:space="preserve">digit = 0x80; </w:t>
      </w:r>
      <w:r w:rsidRPr="005A1A72">
        <w:rPr>
          <w:color w:val="008000"/>
        </w:rPr>
        <w:t xml:space="preserve">// 0x80 </w:t>
      </w:r>
      <w:r>
        <w:rPr>
          <w:color w:val="008000"/>
        </w:rPr>
        <w:t>это</w:t>
      </w:r>
      <w:r w:rsidRPr="005A1A72">
        <w:rPr>
          <w:color w:val="008000"/>
        </w:rPr>
        <w:t xml:space="preserve"> 8</w:t>
      </w:r>
      <w:r>
        <w:rPr>
          <w:color w:val="008000"/>
        </w:rPr>
        <w:t>ой</w:t>
      </w:r>
      <w:r w:rsidRPr="005A1A72">
        <w:rPr>
          <w:color w:val="008000"/>
        </w:rPr>
        <w:t xml:space="preserve"> </w:t>
      </w:r>
      <w:r>
        <w:rPr>
          <w:color w:val="008000"/>
        </w:rPr>
        <w:t>разряд</w:t>
      </w:r>
    </w:p>
    <w:p w14:paraId="7C26D70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}</w:t>
      </w:r>
    </w:p>
    <w:p w14:paraId="79150ED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808080"/>
        </w:rPr>
        <w:t>password</w:t>
      </w:r>
      <w:r w:rsidRPr="005A1A72">
        <w:rPr>
          <w:color w:val="000000"/>
        </w:rPr>
        <w:t xml:space="preserve">[pass_iterator] += digit * (bit_code[i] - </w:t>
      </w:r>
      <w:r w:rsidRPr="005A1A72">
        <w:rPr>
          <w:color w:val="A31515"/>
        </w:rPr>
        <w:t>'0'</w:t>
      </w:r>
      <w:r w:rsidRPr="005A1A72">
        <w:rPr>
          <w:color w:val="000000"/>
        </w:rPr>
        <w:t>);</w:t>
      </w:r>
    </w:p>
    <w:p w14:paraId="37E68D4B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digit &gt;&gt;= 1;</w:t>
      </w:r>
    </w:p>
    <w:p w14:paraId="22C74B9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52ABB56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printf(</w:t>
      </w:r>
      <w:r w:rsidRPr="005A1A72">
        <w:rPr>
          <w:color w:val="A31515"/>
        </w:rPr>
        <w:t>"password = %s\n"</w:t>
      </w:r>
      <w:r w:rsidRPr="005A1A72">
        <w:rPr>
          <w:color w:val="000000"/>
        </w:rPr>
        <w:t xml:space="preserve">, </w:t>
      </w:r>
      <w:r w:rsidRPr="005A1A72">
        <w:rPr>
          <w:color w:val="808080"/>
        </w:rPr>
        <w:t>password</w:t>
      </w:r>
      <w:r w:rsidRPr="005A1A72">
        <w:rPr>
          <w:color w:val="000000"/>
        </w:rPr>
        <w:t>);</w:t>
      </w:r>
    </w:p>
    <w:p w14:paraId="205BDAB6" w14:textId="77777777" w:rsidR="005A1A72" w:rsidRPr="005A1A72" w:rsidRDefault="005A1A72" w:rsidP="005A1A72">
      <w:pPr>
        <w:pStyle w:val="af"/>
        <w:rPr>
          <w:color w:val="000000"/>
        </w:rPr>
      </w:pPr>
    </w:p>
    <w:p w14:paraId="7EE22FDC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>
        <w:rPr>
          <w:color w:val="000000"/>
        </w:rPr>
        <w:t>free(bit_code);</w:t>
      </w:r>
    </w:p>
    <w:p w14:paraId="12A637A4" w14:textId="46531085" w:rsidR="00C027A7" w:rsidRPr="004A7687" w:rsidRDefault="005A1A72" w:rsidP="005A1A72">
      <w:pPr>
        <w:pStyle w:val="af"/>
        <w:rPr>
          <w:color w:val="000000"/>
        </w:rPr>
      </w:pPr>
      <w:r>
        <w:rPr>
          <w:color w:val="000000"/>
        </w:rPr>
        <w:t>}</w:t>
      </w:r>
      <w:r w:rsidR="00C027A7">
        <w:rPr>
          <w:color w:val="000000"/>
        </w:rPr>
        <w:br w:type="page"/>
      </w:r>
    </w:p>
    <w:p w14:paraId="149A83AF" w14:textId="2DFE3252" w:rsidR="00C027A7" w:rsidRPr="00C027A7" w:rsidRDefault="00C027A7" w:rsidP="00C027A7">
      <w:pPr>
        <w:pStyle w:val="afb"/>
      </w:pPr>
      <w:r>
        <w:lastRenderedPageBreak/>
        <w:t xml:space="preserve">ПРИЛОЖЕНИЕ </w:t>
      </w:r>
      <w:r>
        <w:rPr>
          <w:lang w:val="en-US"/>
        </w:rPr>
        <w:t>B</w:t>
      </w:r>
    </w:p>
    <w:p w14:paraId="06BA8960" w14:textId="03BF5837" w:rsidR="00C027A7" w:rsidRPr="004A7687" w:rsidRDefault="00C027A7" w:rsidP="00C027A7">
      <w:pPr>
        <w:ind w:firstLine="709"/>
      </w:pPr>
      <w:r w:rsidRPr="00A62693">
        <w:t>Листинг</w:t>
      </w:r>
      <w:r w:rsidRPr="004A7687">
        <w:t xml:space="preserve"> </w:t>
      </w:r>
      <w:r w:rsidRPr="00A62693">
        <w:t>программы</w:t>
      </w:r>
      <w:r w:rsidRPr="004A7687">
        <w:t xml:space="preserve"> «</w:t>
      </w:r>
      <w:r>
        <w:t>Проверка</w:t>
      </w:r>
      <w:r w:rsidRPr="004A7687">
        <w:t xml:space="preserve"> </w:t>
      </w:r>
      <w:r>
        <w:t>пароля</w:t>
      </w:r>
      <w:r w:rsidRPr="004A7687">
        <w:t>»</w:t>
      </w:r>
    </w:p>
    <w:p w14:paraId="37DDF19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_CRT_SECURE_NO_WARNINGS</w:t>
      </w:r>
    </w:p>
    <w:p w14:paraId="5889B49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&lt;stdio.h&gt;</w:t>
      </w:r>
    </w:p>
    <w:p w14:paraId="35E238C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&lt;stdlib.h&gt;</w:t>
      </w:r>
    </w:p>
    <w:p w14:paraId="42A848E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#include</w:t>
      </w:r>
      <w:r w:rsidRPr="005A1A72">
        <w:rPr>
          <w:color w:val="000000"/>
        </w:rPr>
        <w:t xml:space="preserve"> </w:t>
      </w:r>
      <w:r w:rsidRPr="005A1A72">
        <w:rPr>
          <w:color w:val="A31515"/>
        </w:rPr>
        <w:t>&lt;string.h&gt;</w:t>
      </w:r>
    </w:p>
    <w:p w14:paraId="4D01013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808080"/>
        </w:rPr>
        <w:t>#define</w:t>
      </w:r>
      <w:r w:rsidRPr="005A1A72">
        <w:rPr>
          <w:color w:val="000000"/>
        </w:rPr>
        <w:t xml:space="preserve"> </w:t>
      </w:r>
      <w:r w:rsidRPr="005A1A72">
        <w:t>MAX_SIZE</w:t>
      </w:r>
      <w:r w:rsidRPr="005A1A72">
        <w:rPr>
          <w:color w:val="000000"/>
        </w:rPr>
        <w:t xml:space="preserve"> 127</w:t>
      </w:r>
    </w:p>
    <w:p w14:paraId="3A9838CD" w14:textId="77777777" w:rsidR="005A1A72" w:rsidRPr="005A1A72" w:rsidRDefault="005A1A72" w:rsidP="005A1A72">
      <w:pPr>
        <w:pStyle w:val="af"/>
        <w:rPr>
          <w:color w:val="000000"/>
        </w:rPr>
      </w:pPr>
    </w:p>
    <w:p w14:paraId="7CC7F58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typedef</w:t>
      </w:r>
      <w:r w:rsidRPr="005A1A72">
        <w:rPr>
          <w:color w:val="000000"/>
        </w:rPr>
        <w:t xml:space="preserve"> </w:t>
      </w:r>
      <w:r w:rsidRPr="005A1A72">
        <w:rPr>
          <w:color w:val="0000FF"/>
        </w:rPr>
        <w:t>enum</w:t>
      </w:r>
      <w:r w:rsidRPr="005A1A72">
        <w:rPr>
          <w:color w:val="000000"/>
        </w:rPr>
        <w:t xml:space="preserve"> </w:t>
      </w:r>
      <w:r w:rsidRPr="005A1A72">
        <w:rPr>
          <w:color w:val="2B91AF"/>
        </w:rPr>
        <w:t>ERROR</w:t>
      </w:r>
    </w:p>
    <w:p w14:paraId="1E23FD5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65BAA14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2F4F4F"/>
        </w:rPr>
        <w:t>NOT_SIZE</w:t>
      </w:r>
      <w:r w:rsidRPr="005A1A72">
        <w:rPr>
          <w:color w:val="000000"/>
        </w:rPr>
        <w:t xml:space="preserve"> = 0b00000001,</w:t>
      </w:r>
    </w:p>
    <w:p w14:paraId="43CA4D9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2F4F4F"/>
        </w:rPr>
        <w:t>NO_S_REG</w:t>
      </w:r>
      <w:r w:rsidRPr="005A1A72">
        <w:rPr>
          <w:color w:val="000000"/>
        </w:rPr>
        <w:t xml:space="preserve"> = 0b00000010,</w:t>
      </w:r>
    </w:p>
    <w:p w14:paraId="430EFB5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2F4F4F"/>
        </w:rPr>
        <w:t>NO_B_REG</w:t>
      </w:r>
      <w:r w:rsidRPr="005A1A72">
        <w:rPr>
          <w:color w:val="000000"/>
        </w:rPr>
        <w:t xml:space="preserve"> = 0b00000100,</w:t>
      </w:r>
    </w:p>
    <w:p w14:paraId="30CDD50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2F4F4F"/>
        </w:rPr>
        <w:t>NO_SYM</w:t>
      </w:r>
      <w:r w:rsidRPr="005A1A72">
        <w:rPr>
          <w:color w:val="000000"/>
        </w:rPr>
        <w:t xml:space="preserve">   = 0b00001000,</w:t>
      </w:r>
    </w:p>
    <w:p w14:paraId="6372813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2F4F4F"/>
        </w:rPr>
        <w:t>NO_DIGIT</w:t>
      </w:r>
      <w:r w:rsidRPr="005A1A72">
        <w:rPr>
          <w:color w:val="000000"/>
        </w:rPr>
        <w:t xml:space="preserve"> = 0b00010000</w:t>
      </w:r>
    </w:p>
    <w:p w14:paraId="3AD4686F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}</w:t>
      </w:r>
      <w:r w:rsidRPr="005A1A72">
        <w:rPr>
          <w:color w:val="2B91AF"/>
        </w:rPr>
        <w:t>ERROR</w:t>
      </w:r>
      <w:r w:rsidRPr="005A1A72">
        <w:rPr>
          <w:color w:val="000000"/>
        </w:rPr>
        <w:t>;</w:t>
      </w:r>
    </w:p>
    <w:p w14:paraId="01B7466A" w14:textId="77777777" w:rsidR="005A1A72" w:rsidRPr="005A1A72" w:rsidRDefault="005A1A72" w:rsidP="005A1A72">
      <w:pPr>
        <w:pStyle w:val="af"/>
        <w:rPr>
          <w:color w:val="000000"/>
        </w:rPr>
      </w:pPr>
    </w:p>
    <w:p w14:paraId="6F150D0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char</w:t>
      </w:r>
      <w:r w:rsidRPr="005A1A72">
        <w:rPr>
          <w:color w:val="000000"/>
        </w:rPr>
        <w:t>* enter_pass(</w:t>
      </w:r>
      <w:r w:rsidRPr="005A1A72">
        <w:rPr>
          <w:color w:val="0000FF"/>
        </w:rPr>
        <w:t>char</w:t>
      </w:r>
      <w:r w:rsidRPr="005A1A72">
        <w:rPr>
          <w:color w:val="000000"/>
        </w:rPr>
        <w:t>*);</w:t>
      </w:r>
    </w:p>
    <w:p w14:paraId="15A27C9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check_password(</w:t>
      </w:r>
      <w:r w:rsidRPr="005A1A72">
        <w:rPr>
          <w:color w:val="0000FF"/>
        </w:rPr>
        <w:t>char</w:t>
      </w:r>
      <w:r w:rsidRPr="005A1A72">
        <w:rPr>
          <w:color w:val="000000"/>
        </w:rPr>
        <w:t>*);</w:t>
      </w:r>
    </w:p>
    <w:p w14:paraId="1591DD8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print_errors(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</w:t>
      </w:r>
      <w:r w:rsidRPr="005A1A72">
        <w:rPr>
          <w:color w:val="808080"/>
        </w:rPr>
        <w:t>errors</w:t>
      </w:r>
      <w:r w:rsidRPr="005A1A72">
        <w:rPr>
          <w:color w:val="000000"/>
        </w:rPr>
        <w:t>);</w:t>
      </w:r>
    </w:p>
    <w:p w14:paraId="17EB905B" w14:textId="77777777" w:rsidR="005A1A72" w:rsidRPr="005A1A72" w:rsidRDefault="005A1A72" w:rsidP="005A1A72">
      <w:pPr>
        <w:pStyle w:val="af"/>
        <w:rPr>
          <w:color w:val="000000"/>
        </w:rPr>
      </w:pPr>
    </w:p>
    <w:p w14:paraId="430DBB8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main()</w:t>
      </w:r>
    </w:p>
    <w:p w14:paraId="00DF833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19BA44D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while</w:t>
      </w:r>
      <w:r w:rsidRPr="005A1A72">
        <w:rPr>
          <w:color w:val="000000"/>
        </w:rPr>
        <w:t xml:space="preserve"> (1)</w:t>
      </w:r>
    </w:p>
    <w:p w14:paraId="19EF3D0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0A05FE5F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errors = 0;</w:t>
      </w:r>
    </w:p>
    <w:p w14:paraId="22FC27C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char</w:t>
      </w:r>
      <w:r w:rsidRPr="005A1A72">
        <w:rPr>
          <w:color w:val="000000"/>
        </w:rPr>
        <w:t xml:space="preserve">* pass = </w:t>
      </w:r>
      <w:r w:rsidRPr="005A1A72">
        <w:t>NULL</w:t>
      </w:r>
      <w:r w:rsidRPr="005A1A72">
        <w:rPr>
          <w:color w:val="000000"/>
        </w:rPr>
        <w:t>;</w:t>
      </w:r>
    </w:p>
    <w:p w14:paraId="3E8F451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pass = enter_pass(pass);</w:t>
      </w:r>
    </w:p>
    <w:p w14:paraId="195A573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printf(</w:t>
      </w:r>
      <w:r w:rsidRPr="005A1A72">
        <w:rPr>
          <w:color w:val="A31515"/>
        </w:rPr>
        <w:t>"%s\n"</w:t>
      </w:r>
      <w:r w:rsidRPr="005A1A72">
        <w:rPr>
          <w:color w:val="000000"/>
        </w:rPr>
        <w:t>, pass);</w:t>
      </w:r>
    </w:p>
    <w:p w14:paraId="39D1931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errors = check_password(pass);</w:t>
      </w:r>
    </w:p>
    <w:p w14:paraId="380450E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free(pass);</w:t>
      </w:r>
    </w:p>
    <w:p w14:paraId="18A0008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(!print_errors(errors))</w:t>
      </w:r>
    </w:p>
    <w:p w14:paraId="4D40789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{</w:t>
      </w:r>
    </w:p>
    <w:p w14:paraId="3D5EC18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  <w:t>printf(</w:t>
      </w:r>
      <w:r w:rsidRPr="005A1A72">
        <w:rPr>
          <w:color w:val="A31515"/>
        </w:rPr>
        <w:t>"Password is correct!"</w:t>
      </w:r>
      <w:r w:rsidRPr="005A1A72">
        <w:rPr>
          <w:color w:val="000000"/>
        </w:rPr>
        <w:t>);</w:t>
      </w:r>
    </w:p>
    <w:p w14:paraId="7733F46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return</w:t>
      </w:r>
      <w:r w:rsidRPr="005A1A72">
        <w:rPr>
          <w:color w:val="000000"/>
        </w:rPr>
        <w:t xml:space="preserve"> 0;</w:t>
      </w:r>
    </w:p>
    <w:p w14:paraId="1F33AD0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lastRenderedPageBreak/>
        <w:tab/>
      </w:r>
      <w:r w:rsidRPr="005A1A72">
        <w:rPr>
          <w:color w:val="000000"/>
        </w:rPr>
        <w:tab/>
        <w:t>}</w:t>
      </w:r>
    </w:p>
    <w:p w14:paraId="1C825DA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504ED32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return</w:t>
      </w:r>
      <w:r w:rsidRPr="005A1A72">
        <w:rPr>
          <w:color w:val="000000"/>
        </w:rPr>
        <w:t xml:space="preserve"> 0;</w:t>
      </w:r>
    </w:p>
    <w:p w14:paraId="7B06C3E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}</w:t>
      </w:r>
    </w:p>
    <w:p w14:paraId="4D9634C2" w14:textId="77777777" w:rsidR="005A1A72" w:rsidRPr="005A1A72" w:rsidRDefault="005A1A72" w:rsidP="005A1A72">
      <w:pPr>
        <w:pStyle w:val="af"/>
        <w:rPr>
          <w:color w:val="000000"/>
        </w:rPr>
      </w:pPr>
    </w:p>
    <w:p w14:paraId="1672C70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char</w:t>
      </w:r>
      <w:r w:rsidRPr="005A1A72">
        <w:rPr>
          <w:color w:val="000000"/>
        </w:rPr>
        <w:t>* enter_pass(</w:t>
      </w:r>
      <w:r w:rsidRPr="005A1A72">
        <w:rPr>
          <w:color w:val="0000FF"/>
        </w:rPr>
        <w:t>char</w:t>
      </w:r>
      <w:r w:rsidRPr="005A1A72">
        <w:rPr>
          <w:color w:val="000000"/>
        </w:rPr>
        <w:t>*</w:t>
      </w:r>
      <w:r w:rsidRPr="005A1A72">
        <w:rPr>
          <w:color w:val="808080"/>
        </w:rPr>
        <w:t>pass</w:t>
      </w:r>
      <w:r w:rsidRPr="005A1A72">
        <w:rPr>
          <w:color w:val="000000"/>
        </w:rPr>
        <w:t>)</w:t>
      </w:r>
    </w:p>
    <w:p w14:paraId="4C4A152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51199F0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 = (</w:t>
      </w:r>
      <w:r w:rsidRPr="005A1A72">
        <w:rPr>
          <w:color w:val="0000FF"/>
        </w:rPr>
        <w:t>char</w:t>
      </w:r>
      <w:r w:rsidRPr="005A1A72">
        <w:rPr>
          <w:color w:val="000000"/>
        </w:rPr>
        <w:t>*)calloc(</w:t>
      </w:r>
      <w:r w:rsidRPr="005A1A72">
        <w:t>MAX_SIZE</w:t>
      </w:r>
      <w:r w:rsidRPr="005A1A72">
        <w:rPr>
          <w:color w:val="000000"/>
        </w:rPr>
        <w:t xml:space="preserve"> + 1, </w:t>
      </w:r>
      <w:r w:rsidRPr="005A1A72">
        <w:rPr>
          <w:color w:val="0000FF"/>
        </w:rPr>
        <w:t>sizeof</w:t>
      </w:r>
      <w:r w:rsidRPr="005A1A72">
        <w:rPr>
          <w:color w:val="000000"/>
        </w:rPr>
        <w:t>(</w:t>
      </w:r>
      <w:r w:rsidRPr="005A1A72">
        <w:rPr>
          <w:color w:val="0000FF"/>
        </w:rPr>
        <w:t>char</w:t>
      </w:r>
      <w:r w:rsidRPr="005A1A72">
        <w:rPr>
          <w:color w:val="000000"/>
        </w:rPr>
        <w:t>));</w:t>
      </w:r>
    </w:p>
    <w:p w14:paraId="5EF6BC0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printf(</w:t>
      </w:r>
      <w:r w:rsidRPr="005A1A72">
        <w:rPr>
          <w:color w:val="A31515"/>
        </w:rPr>
        <w:t>"Enter password: "</w:t>
      </w:r>
      <w:r w:rsidRPr="005A1A72">
        <w:rPr>
          <w:color w:val="000000"/>
        </w:rPr>
        <w:t>);</w:t>
      </w:r>
    </w:p>
    <w:p w14:paraId="3A98A61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(</w:t>
      </w:r>
      <w:r w:rsidRPr="005A1A72">
        <w:rPr>
          <w:color w:val="0000FF"/>
        </w:rPr>
        <w:t>void</w:t>
      </w:r>
      <w:r w:rsidRPr="005A1A72">
        <w:rPr>
          <w:color w:val="000000"/>
        </w:rPr>
        <w:t>)scanf(</w:t>
      </w:r>
      <w:r w:rsidRPr="005A1A72">
        <w:rPr>
          <w:color w:val="A31515"/>
        </w:rPr>
        <w:t>"%s"</w:t>
      </w:r>
      <w:r w:rsidRPr="005A1A72">
        <w:rPr>
          <w:color w:val="000000"/>
        </w:rPr>
        <w:t xml:space="preserve">, </w:t>
      </w:r>
      <w:r w:rsidRPr="005A1A72">
        <w:rPr>
          <w:color w:val="808080"/>
        </w:rPr>
        <w:t>pass</w:t>
      </w:r>
      <w:r w:rsidRPr="005A1A72">
        <w:rPr>
          <w:color w:val="000000"/>
        </w:rPr>
        <w:t>);</w:t>
      </w:r>
    </w:p>
    <w:p w14:paraId="0D27E39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return</w:t>
      </w:r>
      <w:r w:rsidRPr="005A1A72">
        <w:rPr>
          <w:color w:val="000000"/>
        </w:rPr>
        <w:t xml:space="preserve"> </w:t>
      </w:r>
      <w:r w:rsidRPr="005A1A72">
        <w:rPr>
          <w:color w:val="808080"/>
        </w:rPr>
        <w:t>pass</w:t>
      </w:r>
      <w:r w:rsidRPr="005A1A72">
        <w:rPr>
          <w:color w:val="000000"/>
        </w:rPr>
        <w:t>;</w:t>
      </w:r>
    </w:p>
    <w:p w14:paraId="4E531D0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}</w:t>
      </w:r>
    </w:p>
    <w:p w14:paraId="658C8095" w14:textId="77777777" w:rsidR="005A1A72" w:rsidRPr="005A1A72" w:rsidRDefault="005A1A72" w:rsidP="005A1A72">
      <w:pPr>
        <w:pStyle w:val="af"/>
        <w:rPr>
          <w:color w:val="000000"/>
        </w:rPr>
      </w:pPr>
    </w:p>
    <w:p w14:paraId="5A2DD06F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check_password(</w:t>
      </w:r>
      <w:r w:rsidRPr="005A1A72">
        <w:rPr>
          <w:color w:val="0000FF"/>
        </w:rPr>
        <w:t>char</w:t>
      </w:r>
      <w:r w:rsidRPr="005A1A72">
        <w:rPr>
          <w:color w:val="000000"/>
        </w:rPr>
        <w:t>*</w:t>
      </w:r>
      <w:r w:rsidRPr="005A1A72">
        <w:rPr>
          <w:color w:val="808080"/>
        </w:rPr>
        <w:t>pass</w:t>
      </w:r>
      <w:r w:rsidRPr="005A1A72">
        <w:rPr>
          <w:color w:val="000000"/>
        </w:rPr>
        <w:t>)</w:t>
      </w:r>
    </w:p>
    <w:p w14:paraId="2AA2194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27B0824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errors = 0;</w:t>
      </w:r>
    </w:p>
    <w:p w14:paraId="39837EB8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8000"/>
        </w:rPr>
        <w:t>//</w:t>
      </w:r>
      <w:r>
        <w:rPr>
          <w:color w:val="008000"/>
        </w:rPr>
        <w:t>размер</w:t>
      </w:r>
    </w:p>
    <w:p w14:paraId="04A11BE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count = strlen(</w:t>
      </w:r>
      <w:r w:rsidRPr="005A1A72">
        <w:rPr>
          <w:color w:val="808080"/>
        </w:rPr>
        <w:t>pass</w:t>
      </w:r>
      <w:r w:rsidRPr="005A1A72">
        <w:rPr>
          <w:color w:val="000000"/>
        </w:rPr>
        <w:t>);</w:t>
      </w:r>
    </w:p>
    <w:p w14:paraId="33B85C9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(count &lt; 10) errors |= </w:t>
      </w:r>
      <w:r w:rsidRPr="005A1A72">
        <w:rPr>
          <w:color w:val="2F4F4F"/>
        </w:rPr>
        <w:t>NOT_SIZE</w:t>
      </w:r>
      <w:r w:rsidRPr="005A1A72">
        <w:rPr>
          <w:color w:val="000000"/>
        </w:rPr>
        <w:t>;</w:t>
      </w:r>
    </w:p>
    <w:p w14:paraId="42C3CC84" w14:textId="77777777" w:rsidR="005A1A72" w:rsidRPr="005A1A72" w:rsidRDefault="005A1A72" w:rsidP="005A1A72">
      <w:pPr>
        <w:pStyle w:val="af"/>
        <w:rPr>
          <w:color w:val="000000"/>
        </w:rPr>
      </w:pPr>
    </w:p>
    <w:p w14:paraId="6C89B360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>
        <w:rPr>
          <w:color w:val="008000"/>
        </w:rPr>
        <w:t>//регистры и символы</w:t>
      </w:r>
    </w:p>
    <w:p w14:paraId="79B35864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int</w:t>
      </w:r>
      <w:r>
        <w:rPr>
          <w:color w:val="000000"/>
        </w:rPr>
        <w:t xml:space="preserve"> flag = 0;</w:t>
      </w:r>
    </w:p>
    <w:p w14:paraId="7052F188" w14:textId="77777777" w:rsidR="005A1A72" w:rsidRDefault="005A1A72" w:rsidP="005A1A72">
      <w:pPr>
        <w:pStyle w:val="af"/>
        <w:rPr>
          <w:color w:val="000000"/>
        </w:rPr>
      </w:pPr>
    </w:p>
    <w:p w14:paraId="3908DC54" w14:textId="77777777" w:rsidR="005A1A72" w:rsidRP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count; i++)</w:t>
      </w:r>
    </w:p>
    <w:p w14:paraId="23F947F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2D4B03E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</w:t>
      </w:r>
      <w:r w:rsidRPr="005A1A72">
        <w:rPr>
          <w:color w:val="A31515"/>
        </w:rPr>
        <w:t>'a'</w:t>
      </w:r>
      <w:r w:rsidRPr="005A1A72">
        <w:rPr>
          <w:color w:val="000000"/>
        </w:rPr>
        <w:t xml:space="preserve">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&lt;= </w:t>
      </w:r>
      <w:r w:rsidRPr="005A1A72">
        <w:rPr>
          <w:color w:val="A31515"/>
        </w:rPr>
        <w:t>'z'</w:t>
      </w:r>
      <w:r w:rsidRPr="005A1A72">
        <w:rPr>
          <w:color w:val="000000"/>
        </w:rPr>
        <w:t>) flag = 1;</w:t>
      </w:r>
    </w:p>
    <w:p w14:paraId="31E1BD1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3C1EEA3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(flag == 0) errors |= </w:t>
      </w:r>
      <w:r w:rsidRPr="005A1A72">
        <w:rPr>
          <w:color w:val="2F4F4F"/>
        </w:rPr>
        <w:t>NO_S_REG</w:t>
      </w:r>
      <w:r w:rsidRPr="005A1A72">
        <w:rPr>
          <w:color w:val="000000"/>
        </w:rPr>
        <w:t>;</w:t>
      </w:r>
    </w:p>
    <w:p w14:paraId="090C7DA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flag = 0;</w:t>
      </w:r>
    </w:p>
    <w:p w14:paraId="3F3C32B3" w14:textId="77777777" w:rsidR="005A1A72" w:rsidRPr="005A1A72" w:rsidRDefault="005A1A72" w:rsidP="005A1A72">
      <w:pPr>
        <w:pStyle w:val="af"/>
        <w:rPr>
          <w:color w:val="000000"/>
        </w:rPr>
      </w:pPr>
    </w:p>
    <w:p w14:paraId="0371D32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count; i++)</w:t>
      </w:r>
    </w:p>
    <w:p w14:paraId="40BD1AC9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31B978A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</w:t>
      </w:r>
      <w:r w:rsidRPr="005A1A72">
        <w:rPr>
          <w:color w:val="A31515"/>
        </w:rPr>
        <w:t>'A'</w:t>
      </w:r>
      <w:r w:rsidRPr="005A1A72">
        <w:rPr>
          <w:color w:val="000000"/>
        </w:rPr>
        <w:t xml:space="preserve">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&lt;= </w:t>
      </w:r>
      <w:r w:rsidRPr="005A1A72">
        <w:rPr>
          <w:color w:val="A31515"/>
        </w:rPr>
        <w:t>'Z'</w:t>
      </w:r>
      <w:r w:rsidRPr="005A1A72">
        <w:rPr>
          <w:color w:val="000000"/>
        </w:rPr>
        <w:t>) flag = 1;</w:t>
      </w:r>
    </w:p>
    <w:p w14:paraId="335633C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0D0DFB7E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(flag == 0) errors |= </w:t>
      </w:r>
      <w:r w:rsidRPr="005A1A72">
        <w:rPr>
          <w:color w:val="2F4F4F"/>
        </w:rPr>
        <w:t>NO_B_REG</w:t>
      </w:r>
      <w:r w:rsidRPr="005A1A72">
        <w:rPr>
          <w:color w:val="000000"/>
        </w:rPr>
        <w:t>;</w:t>
      </w:r>
    </w:p>
    <w:p w14:paraId="6C75D73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flag = 0;</w:t>
      </w:r>
    </w:p>
    <w:p w14:paraId="7FCDDC33" w14:textId="77777777" w:rsidR="005A1A72" w:rsidRPr="005A1A72" w:rsidRDefault="005A1A72" w:rsidP="005A1A72">
      <w:pPr>
        <w:pStyle w:val="af"/>
        <w:rPr>
          <w:color w:val="000000"/>
        </w:rPr>
      </w:pPr>
    </w:p>
    <w:p w14:paraId="1785898A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count; i++)</w:t>
      </w:r>
    </w:p>
    <w:p w14:paraId="78FA3418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31AD691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32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>[i] &lt;= 47)||(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58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>[i] &lt;= 64)||(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91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>[i] &lt;= 96) || 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123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>[i] &lt;= 127)) flag = 1;</w:t>
      </w:r>
    </w:p>
    <w:p w14:paraId="64A47DD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157C00E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(flag == 0) errors |= </w:t>
      </w:r>
      <w:r w:rsidRPr="005A1A72">
        <w:rPr>
          <w:color w:val="2F4F4F"/>
        </w:rPr>
        <w:t>NO_SYM</w:t>
      </w:r>
      <w:r w:rsidRPr="005A1A72">
        <w:rPr>
          <w:color w:val="000000"/>
        </w:rPr>
        <w:t>;</w:t>
      </w:r>
    </w:p>
    <w:p w14:paraId="513ADA4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flag = 0;</w:t>
      </w:r>
    </w:p>
    <w:p w14:paraId="59D3EEFD" w14:textId="77777777" w:rsidR="005A1A72" w:rsidRPr="005A1A72" w:rsidRDefault="005A1A72" w:rsidP="005A1A72">
      <w:pPr>
        <w:pStyle w:val="af"/>
        <w:rPr>
          <w:color w:val="000000"/>
        </w:rPr>
      </w:pPr>
    </w:p>
    <w:p w14:paraId="3284580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for</w:t>
      </w:r>
      <w:r w:rsidRPr="005A1A72">
        <w:rPr>
          <w:color w:val="000000"/>
        </w:rPr>
        <w:t xml:space="preserve"> 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i = 0; i &lt; count; i++)</w:t>
      </w:r>
    </w:p>
    <w:p w14:paraId="1A31982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7BA7C073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&gt;= </w:t>
      </w:r>
      <w:r w:rsidRPr="005A1A72">
        <w:rPr>
          <w:color w:val="A31515"/>
        </w:rPr>
        <w:t>'0'</w:t>
      </w:r>
      <w:r w:rsidRPr="005A1A72">
        <w:rPr>
          <w:color w:val="000000"/>
        </w:rPr>
        <w:t xml:space="preserve"> &amp;&amp; </w:t>
      </w:r>
      <w:r w:rsidRPr="005A1A72">
        <w:rPr>
          <w:color w:val="808080"/>
        </w:rPr>
        <w:t>pass</w:t>
      </w:r>
      <w:r w:rsidRPr="005A1A72">
        <w:rPr>
          <w:color w:val="000000"/>
        </w:rPr>
        <w:t xml:space="preserve">[i] &lt;= </w:t>
      </w:r>
      <w:r w:rsidRPr="005A1A72">
        <w:rPr>
          <w:color w:val="A31515"/>
        </w:rPr>
        <w:t>'9'</w:t>
      </w:r>
      <w:r w:rsidRPr="005A1A72">
        <w:rPr>
          <w:color w:val="000000"/>
        </w:rPr>
        <w:t>) flag = 1;</w:t>
      </w:r>
    </w:p>
    <w:p w14:paraId="6D8EEE44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}</w:t>
      </w:r>
    </w:p>
    <w:p w14:paraId="1F57958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(flag == 0) errors |= </w:t>
      </w:r>
      <w:r w:rsidRPr="005A1A72">
        <w:rPr>
          <w:color w:val="2F4F4F"/>
        </w:rPr>
        <w:t>NO_DIGIT</w:t>
      </w:r>
      <w:r w:rsidRPr="005A1A72">
        <w:rPr>
          <w:color w:val="000000"/>
        </w:rPr>
        <w:t>;</w:t>
      </w:r>
    </w:p>
    <w:p w14:paraId="7E10020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flag = 0;</w:t>
      </w:r>
    </w:p>
    <w:p w14:paraId="472ACA44" w14:textId="77777777" w:rsidR="005A1A72" w:rsidRPr="005A1A72" w:rsidRDefault="005A1A72" w:rsidP="005A1A72">
      <w:pPr>
        <w:pStyle w:val="af"/>
        <w:rPr>
          <w:color w:val="000000"/>
        </w:rPr>
      </w:pPr>
    </w:p>
    <w:p w14:paraId="4F9E792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return</w:t>
      </w:r>
      <w:r w:rsidRPr="005A1A72">
        <w:rPr>
          <w:color w:val="000000"/>
        </w:rPr>
        <w:t xml:space="preserve"> errors;</w:t>
      </w:r>
    </w:p>
    <w:p w14:paraId="0D99CC72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}</w:t>
      </w:r>
    </w:p>
    <w:p w14:paraId="6044E2A4" w14:textId="77777777" w:rsidR="005A1A72" w:rsidRPr="005A1A72" w:rsidRDefault="005A1A72" w:rsidP="005A1A72">
      <w:pPr>
        <w:pStyle w:val="af"/>
        <w:rPr>
          <w:color w:val="000000"/>
        </w:rPr>
      </w:pPr>
    </w:p>
    <w:p w14:paraId="4DB79461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FF"/>
        </w:rPr>
        <w:t>int</w:t>
      </w:r>
      <w:r w:rsidRPr="005A1A72">
        <w:rPr>
          <w:color w:val="000000"/>
        </w:rPr>
        <w:t xml:space="preserve"> print_errors(</w:t>
      </w:r>
      <w:r w:rsidRPr="005A1A72">
        <w:rPr>
          <w:color w:val="0000FF"/>
        </w:rPr>
        <w:t>int</w:t>
      </w:r>
      <w:r w:rsidRPr="005A1A72">
        <w:rPr>
          <w:color w:val="000000"/>
        </w:rPr>
        <w:t xml:space="preserve"> </w:t>
      </w:r>
      <w:r w:rsidRPr="005A1A72">
        <w:rPr>
          <w:color w:val="808080"/>
        </w:rPr>
        <w:t>errors</w:t>
      </w:r>
      <w:r w:rsidRPr="005A1A72">
        <w:rPr>
          <w:color w:val="000000"/>
        </w:rPr>
        <w:t>)</w:t>
      </w:r>
    </w:p>
    <w:p w14:paraId="16C42F2C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>{</w:t>
      </w:r>
    </w:p>
    <w:p w14:paraId="7F526DF7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&amp; </w:t>
      </w:r>
      <w:r w:rsidRPr="005A1A72">
        <w:rPr>
          <w:color w:val="2F4F4F"/>
        </w:rPr>
        <w:t>NOT_SIZE</w:t>
      </w:r>
      <w:r w:rsidRPr="005A1A72">
        <w:rPr>
          <w:color w:val="000000"/>
        </w:rPr>
        <w:t>) printf(</w:t>
      </w:r>
      <w:r w:rsidRPr="005A1A72">
        <w:rPr>
          <w:color w:val="A31515"/>
        </w:rPr>
        <w:t>"Error: size of password &lt; 10!\n"</w:t>
      </w:r>
      <w:r w:rsidRPr="005A1A72">
        <w:rPr>
          <w:color w:val="000000"/>
        </w:rPr>
        <w:t>);</w:t>
      </w:r>
    </w:p>
    <w:p w14:paraId="1851ABC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&amp; </w:t>
      </w:r>
      <w:r w:rsidRPr="005A1A72">
        <w:rPr>
          <w:color w:val="2F4F4F"/>
        </w:rPr>
        <w:t>NO_S_REG</w:t>
      </w:r>
      <w:r w:rsidRPr="005A1A72">
        <w:rPr>
          <w:color w:val="000000"/>
        </w:rPr>
        <w:t>) printf(</w:t>
      </w:r>
      <w:r w:rsidRPr="005A1A72">
        <w:rPr>
          <w:color w:val="A31515"/>
        </w:rPr>
        <w:t>"Error: no symbols in small register!\n"</w:t>
      </w:r>
      <w:r w:rsidRPr="005A1A72">
        <w:rPr>
          <w:color w:val="000000"/>
        </w:rPr>
        <w:t>);</w:t>
      </w:r>
    </w:p>
    <w:p w14:paraId="103774F8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&amp; </w:t>
      </w:r>
      <w:r w:rsidRPr="005A1A72">
        <w:rPr>
          <w:color w:val="2F4F4F"/>
        </w:rPr>
        <w:t>NO_B_REG</w:t>
      </w:r>
      <w:r w:rsidRPr="005A1A72">
        <w:rPr>
          <w:color w:val="000000"/>
        </w:rPr>
        <w:t>) printf(</w:t>
      </w:r>
      <w:r w:rsidRPr="005A1A72">
        <w:rPr>
          <w:color w:val="A31515"/>
        </w:rPr>
        <w:t>"Error: no symbols in big register!\n"</w:t>
      </w:r>
      <w:r w:rsidRPr="005A1A72">
        <w:rPr>
          <w:color w:val="000000"/>
        </w:rPr>
        <w:t>);</w:t>
      </w:r>
    </w:p>
    <w:p w14:paraId="3A8EFDC0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&amp; </w:t>
      </w:r>
      <w:r w:rsidRPr="005A1A72">
        <w:rPr>
          <w:color w:val="2F4F4F"/>
        </w:rPr>
        <w:t>NO_SYM</w:t>
      </w:r>
      <w:r w:rsidRPr="005A1A72">
        <w:rPr>
          <w:color w:val="000000"/>
        </w:rPr>
        <w:t>)   printf(</w:t>
      </w:r>
      <w:r w:rsidRPr="005A1A72">
        <w:rPr>
          <w:color w:val="A31515"/>
        </w:rPr>
        <w:t>"Error: no special symbols!\n"</w:t>
      </w:r>
      <w:r w:rsidRPr="005A1A72">
        <w:rPr>
          <w:color w:val="000000"/>
        </w:rPr>
        <w:t>);</w:t>
      </w:r>
    </w:p>
    <w:p w14:paraId="1AA9764F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&amp; </w:t>
      </w:r>
      <w:r w:rsidRPr="005A1A72">
        <w:rPr>
          <w:color w:val="2F4F4F"/>
        </w:rPr>
        <w:t>NO_DIGIT</w:t>
      </w:r>
      <w:r w:rsidRPr="005A1A72">
        <w:rPr>
          <w:color w:val="000000"/>
        </w:rPr>
        <w:t>) printf(</w:t>
      </w:r>
      <w:r w:rsidRPr="005A1A72">
        <w:rPr>
          <w:color w:val="A31515"/>
        </w:rPr>
        <w:t>"Error: no digits!\n"</w:t>
      </w:r>
      <w:r w:rsidRPr="005A1A72">
        <w:rPr>
          <w:color w:val="000000"/>
        </w:rPr>
        <w:t>);</w:t>
      </w:r>
    </w:p>
    <w:p w14:paraId="722C7A15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FF"/>
        </w:rPr>
        <w:t>if</w:t>
      </w:r>
      <w:r w:rsidRPr="005A1A72">
        <w:rPr>
          <w:color w:val="000000"/>
        </w:rPr>
        <w:t xml:space="preserve"> (</w:t>
      </w:r>
      <w:r w:rsidRPr="005A1A72">
        <w:rPr>
          <w:color w:val="808080"/>
        </w:rPr>
        <w:t>errors</w:t>
      </w:r>
      <w:r w:rsidRPr="005A1A72">
        <w:rPr>
          <w:color w:val="000000"/>
        </w:rPr>
        <w:t xml:space="preserve"> != 0)</w:t>
      </w:r>
    </w:p>
    <w:p w14:paraId="2F54591D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  <w:t>{</w:t>
      </w:r>
    </w:p>
    <w:p w14:paraId="51EB6D26" w14:textId="77777777" w:rsidR="005A1A72" w:rsidRP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 w:rsidRPr="005A1A72">
        <w:rPr>
          <w:color w:val="000000"/>
        </w:rPr>
        <w:tab/>
        <w:t>printf(</w:t>
      </w:r>
      <w:r w:rsidRPr="005A1A72">
        <w:rPr>
          <w:color w:val="A31515"/>
        </w:rPr>
        <w:t>"Enter new password!\n\n"</w:t>
      </w:r>
      <w:r w:rsidRPr="005A1A72">
        <w:rPr>
          <w:color w:val="000000"/>
        </w:rPr>
        <w:t>);</w:t>
      </w:r>
    </w:p>
    <w:p w14:paraId="4FC72CCF" w14:textId="77777777" w:rsidR="005A1A72" w:rsidRDefault="005A1A72" w:rsidP="005A1A72">
      <w:pPr>
        <w:pStyle w:val="af"/>
        <w:rPr>
          <w:color w:val="000000"/>
        </w:rPr>
      </w:pPr>
      <w:r w:rsidRPr="005A1A72">
        <w:rPr>
          <w:color w:val="000000"/>
        </w:rPr>
        <w:tab/>
      </w:r>
      <w:r>
        <w:rPr>
          <w:color w:val="000000"/>
        </w:rPr>
        <w:t>}</w:t>
      </w:r>
    </w:p>
    <w:p w14:paraId="270EF185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else</w:t>
      </w:r>
      <w:r>
        <w:rPr>
          <w:color w:val="000000"/>
        </w:rPr>
        <w:t xml:space="preserve"> </w:t>
      </w:r>
      <w:r>
        <w:rPr>
          <w:color w:val="0000FF"/>
        </w:rPr>
        <w:t>return</w:t>
      </w:r>
      <w:r>
        <w:rPr>
          <w:color w:val="000000"/>
        </w:rPr>
        <w:t xml:space="preserve"> 0;</w:t>
      </w:r>
    </w:p>
    <w:p w14:paraId="03543983" w14:textId="77777777" w:rsidR="005A1A72" w:rsidRDefault="005A1A72" w:rsidP="005A1A72">
      <w:pPr>
        <w:pStyle w:val="af"/>
        <w:rPr>
          <w:color w:val="000000"/>
        </w:rPr>
      </w:pPr>
    </w:p>
    <w:p w14:paraId="512F00EC" w14:textId="77777777" w:rsidR="005A1A72" w:rsidRDefault="005A1A72" w:rsidP="005A1A72">
      <w:pPr>
        <w:pStyle w:val="af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return</w:t>
      </w:r>
      <w:r>
        <w:rPr>
          <w:color w:val="000000"/>
        </w:rPr>
        <w:t xml:space="preserve"> 1;</w:t>
      </w:r>
    </w:p>
    <w:p w14:paraId="3AC45BA6" w14:textId="13434FA1" w:rsidR="00601F8B" w:rsidRPr="00C027A7" w:rsidRDefault="005A1A72" w:rsidP="005A1A72">
      <w:pPr>
        <w:pStyle w:val="af"/>
        <w:rPr>
          <w:lang w:val="ru-RU"/>
        </w:rPr>
      </w:pPr>
      <w:r>
        <w:rPr>
          <w:color w:val="000000"/>
        </w:rPr>
        <w:lastRenderedPageBreak/>
        <w:t>}</w:t>
      </w:r>
    </w:p>
    <w:sectPr w:rsidR="00601F8B" w:rsidRPr="00C027A7" w:rsidSect="00D60F71">
      <w:footerReference w:type="default" r:id="rId55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D6D4B" w14:textId="77777777" w:rsidR="00226DCA" w:rsidRPr="00D60F71" w:rsidRDefault="00226DC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054DA1D8" w14:textId="77777777" w:rsidR="00226DCA" w:rsidRPr="00D60F71" w:rsidRDefault="00226DC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6E54AEBD" w14:textId="77777777" w:rsidR="00C93DCC" w:rsidRPr="00C53ADA" w:rsidRDefault="00C93DCC" w:rsidP="00C53ADA">
        <w:pPr>
          <w:pStyle w:val="afe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D740EB">
          <w:rPr>
            <w:noProof/>
            <w:sz w:val="24"/>
            <w:szCs w:val="24"/>
          </w:rPr>
          <w:t>4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3A332" w14:textId="77777777" w:rsidR="00226DCA" w:rsidRPr="00D60F71" w:rsidRDefault="00226DC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240F291D" w14:textId="77777777" w:rsidR="00226DCA" w:rsidRPr="00D60F71" w:rsidRDefault="00226DCA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62FA7D24"/>
    <w:name w:val="WW8Num2"/>
    <w:lvl w:ilvl="0">
      <w:start w:val="1"/>
      <w:numFmt w:val="none"/>
      <w:pStyle w:val="a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1A715FA"/>
    <w:multiLevelType w:val="multilevel"/>
    <w:tmpl w:val="B2E811CC"/>
    <w:lvl w:ilvl="0">
      <w:start w:val="1"/>
      <w:numFmt w:val="decimal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6" w15:restartNumberingAfterBreak="0">
    <w:nsid w:val="04903F0F"/>
    <w:multiLevelType w:val="hybridMultilevel"/>
    <w:tmpl w:val="3270439A"/>
    <w:lvl w:ilvl="0" w:tplc="FC701FB2">
      <w:start w:val="1"/>
      <w:numFmt w:val="decimal"/>
      <w:pStyle w:val="20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08B068A2"/>
    <w:multiLevelType w:val="multilevel"/>
    <w:tmpl w:val="2AFEC94E"/>
    <w:lvl w:ilvl="0">
      <w:start w:val="1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8" w15:restartNumberingAfterBreak="0">
    <w:nsid w:val="09CC1AE9"/>
    <w:multiLevelType w:val="multilevel"/>
    <w:tmpl w:val="6F544936"/>
    <w:numStyleLink w:val="22"/>
  </w:abstractNum>
  <w:abstractNum w:abstractNumId="9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0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2" w15:restartNumberingAfterBreak="0">
    <w:nsid w:val="20906314"/>
    <w:multiLevelType w:val="multilevel"/>
    <w:tmpl w:val="6F544936"/>
    <w:numStyleLink w:val="22"/>
  </w:abstractNum>
  <w:abstractNum w:abstractNumId="13" w15:restartNumberingAfterBreak="0">
    <w:nsid w:val="23A653BB"/>
    <w:multiLevelType w:val="hybridMultilevel"/>
    <w:tmpl w:val="58C4C8F6"/>
    <w:lvl w:ilvl="0" w:tplc="FC8C2C18">
      <w:start w:val="1"/>
      <w:numFmt w:val="bullet"/>
      <w:pStyle w:val="a1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2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5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16" w15:restartNumberingAfterBreak="0">
    <w:nsid w:val="35500D25"/>
    <w:multiLevelType w:val="multilevel"/>
    <w:tmpl w:val="6F544936"/>
    <w:numStyleLink w:val="22"/>
  </w:abstractNum>
  <w:abstractNum w:abstractNumId="17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8" w15:restartNumberingAfterBreak="0">
    <w:nsid w:val="443314AD"/>
    <w:multiLevelType w:val="multilevel"/>
    <w:tmpl w:val="458EEBE0"/>
    <w:lvl w:ilvl="0">
      <w:start w:val="1"/>
      <w:numFmt w:val="decimal"/>
      <w:pStyle w:val="a3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20" w15:restartNumberingAfterBreak="0">
    <w:nsid w:val="5A84311D"/>
    <w:multiLevelType w:val="hybridMultilevel"/>
    <w:tmpl w:val="C00C3CDC"/>
    <w:lvl w:ilvl="0" w:tplc="4AB684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5D123824"/>
    <w:multiLevelType w:val="hybridMultilevel"/>
    <w:tmpl w:val="D9EAA19A"/>
    <w:lvl w:ilvl="0" w:tplc="25F0B318">
      <w:start w:val="1"/>
      <w:numFmt w:val="decimal"/>
      <w:pStyle w:val="a4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7FC70B2"/>
    <w:multiLevelType w:val="hybridMultilevel"/>
    <w:tmpl w:val="6F4C2824"/>
    <w:lvl w:ilvl="0" w:tplc="70526CC8">
      <w:start w:val="1"/>
      <w:numFmt w:val="decimal"/>
      <w:pStyle w:val="a5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69B51D24"/>
    <w:multiLevelType w:val="multilevel"/>
    <w:tmpl w:val="6F544936"/>
    <w:styleLink w:val="22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25" w15:restartNumberingAfterBreak="0">
    <w:nsid w:val="6FDA5BC5"/>
    <w:multiLevelType w:val="multilevel"/>
    <w:tmpl w:val="BFD01092"/>
    <w:lvl w:ilvl="0">
      <w:start w:val="1"/>
      <w:numFmt w:val="decimal"/>
      <w:pStyle w:val="a6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27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 w16cid:durableId="1206407081">
    <w:abstractNumId w:val="15"/>
  </w:num>
  <w:num w:numId="2" w16cid:durableId="1767725875">
    <w:abstractNumId w:val="26"/>
  </w:num>
  <w:num w:numId="3" w16cid:durableId="1997680835">
    <w:abstractNumId w:val="14"/>
  </w:num>
  <w:num w:numId="4" w16cid:durableId="672800426">
    <w:abstractNumId w:val="1"/>
  </w:num>
  <w:num w:numId="5" w16cid:durableId="406421229">
    <w:abstractNumId w:val="27"/>
  </w:num>
  <w:num w:numId="6" w16cid:durableId="226111638">
    <w:abstractNumId w:val="19"/>
  </w:num>
  <w:num w:numId="7" w16cid:durableId="554661432">
    <w:abstractNumId w:val="7"/>
  </w:num>
  <w:num w:numId="8" w16cid:durableId="921838577">
    <w:abstractNumId w:val="13"/>
  </w:num>
  <w:num w:numId="9" w16cid:durableId="848980445">
    <w:abstractNumId w:val="10"/>
  </w:num>
  <w:num w:numId="10" w16cid:durableId="1131481550">
    <w:abstractNumId w:val="21"/>
  </w:num>
  <w:num w:numId="11" w16cid:durableId="1046373228">
    <w:abstractNumId w:val="6"/>
  </w:num>
  <w:num w:numId="12" w16cid:durableId="250433511">
    <w:abstractNumId w:val="23"/>
  </w:num>
  <w:num w:numId="13" w16cid:durableId="1013919273">
    <w:abstractNumId w:val="0"/>
  </w:num>
  <w:num w:numId="14" w16cid:durableId="917178860">
    <w:abstractNumId w:val="24"/>
  </w:num>
  <w:num w:numId="15" w16cid:durableId="1946040924">
    <w:abstractNumId w:val="8"/>
  </w:num>
  <w:num w:numId="16" w16cid:durableId="1749688353">
    <w:abstractNumId w:val="16"/>
  </w:num>
  <w:num w:numId="17" w16cid:durableId="993754699">
    <w:abstractNumId w:val="12"/>
  </w:num>
  <w:num w:numId="18" w16cid:durableId="135686335">
    <w:abstractNumId w:val="9"/>
  </w:num>
  <w:num w:numId="19" w16cid:durableId="1268197546">
    <w:abstractNumId w:val="22"/>
  </w:num>
  <w:num w:numId="20" w16cid:durableId="2045328692">
    <w:abstractNumId w:val="3"/>
  </w:num>
  <w:num w:numId="21" w16cid:durableId="1653214760">
    <w:abstractNumId w:val="4"/>
  </w:num>
  <w:num w:numId="22" w16cid:durableId="1594246746">
    <w:abstractNumId w:val="17"/>
  </w:num>
  <w:num w:numId="23" w16cid:durableId="535238335">
    <w:abstractNumId w:val="11"/>
  </w:num>
  <w:num w:numId="24" w16cid:durableId="247159341">
    <w:abstractNumId w:val="2"/>
  </w:num>
  <w:num w:numId="25" w16cid:durableId="816730300">
    <w:abstractNumId w:val="21"/>
    <w:lvlOverride w:ilvl="0">
      <w:startOverride w:val="1"/>
    </w:lvlOverride>
  </w:num>
  <w:num w:numId="26" w16cid:durableId="1210528546">
    <w:abstractNumId w:val="25"/>
  </w:num>
  <w:num w:numId="27" w16cid:durableId="162548798">
    <w:abstractNumId w:val="20"/>
  </w:num>
  <w:num w:numId="28" w16cid:durableId="1321151325">
    <w:abstractNumId w:val="5"/>
  </w:num>
  <w:num w:numId="29" w16cid:durableId="31615228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789472292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removePersonalInformation/>
  <w:removeDateAndTime/>
  <w:attachedTemplate r:id="rId1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3FD"/>
    <w:rsid w:val="00003B68"/>
    <w:rsid w:val="00016872"/>
    <w:rsid w:val="00025991"/>
    <w:rsid w:val="00035C4C"/>
    <w:rsid w:val="0003656F"/>
    <w:rsid w:val="00042256"/>
    <w:rsid w:val="00047388"/>
    <w:rsid w:val="0006172D"/>
    <w:rsid w:val="00063A15"/>
    <w:rsid w:val="00064E8B"/>
    <w:rsid w:val="00090579"/>
    <w:rsid w:val="00095910"/>
    <w:rsid w:val="000B1F41"/>
    <w:rsid w:val="000B5D9C"/>
    <w:rsid w:val="000F71FD"/>
    <w:rsid w:val="00111FF9"/>
    <w:rsid w:val="001333AF"/>
    <w:rsid w:val="00151BEC"/>
    <w:rsid w:val="00162375"/>
    <w:rsid w:val="00170185"/>
    <w:rsid w:val="001832F5"/>
    <w:rsid w:val="00193A18"/>
    <w:rsid w:val="001B1B03"/>
    <w:rsid w:val="001B32F7"/>
    <w:rsid w:val="001B47B0"/>
    <w:rsid w:val="001D407B"/>
    <w:rsid w:val="001E6E38"/>
    <w:rsid w:val="0020070E"/>
    <w:rsid w:val="00216350"/>
    <w:rsid w:val="00226CFE"/>
    <w:rsid w:val="00226DCA"/>
    <w:rsid w:val="002318D3"/>
    <w:rsid w:val="00237987"/>
    <w:rsid w:val="002523D2"/>
    <w:rsid w:val="0025334A"/>
    <w:rsid w:val="0026180E"/>
    <w:rsid w:val="002632D6"/>
    <w:rsid w:val="002D1672"/>
    <w:rsid w:val="002D5C58"/>
    <w:rsid w:val="002E373A"/>
    <w:rsid w:val="002E7750"/>
    <w:rsid w:val="0030071C"/>
    <w:rsid w:val="00312B77"/>
    <w:rsid w:val="00321776"/>
    <w:rsid w:val="003273FD"/>
    <w:rsid w:val="00327A23"/>
    <w:rsid w:val="0033679D"/>
    <w:rsid w:val="00341A02"/>
    <w:rsid w:val="00342908"/>
    <w:rsid w:val="00371E39"/>
    <w:rsid w:val="0037417C"/>
    <w:rsid w:val="00374C59"/>
    <w:rsid w:val="00384ECC"/>
    <w:rsid w:val="00395E78"/>
    <w:rsid w:val="003B2153"/>
    <w:rsid w:val="003B31C0"/>
    <w:rsid w:val="003B7418"/>
    <w:rsid w:val="003C218B"/>
    <w:rsid w:val="003D414E"/>
    <w:rsid w:val="003E4132"/>
    <w:rsid w:val="003E4C7B"/>
    <w:rsid w:val="003E7DA4"/>
    <w:rsid w:val="003F274E"/>
    <w:rsid w:val="003F2E79"/>
    <w:rsid w:val="0040671E"/>
    <w:rsid w:val="004156CB"/>
    <w:rsid w:val="00424B83"/>
    <w:rsid w:val="00424BAC"/>
    <w:rsid w:val="00425D18"/>
    <w:rsid w:val="004329C7"/>
    <w:rsid w:val="00453CBA"/>
    <w:rsid w:val="004557D2"/>
    <w:rsid w:val="00456558"/>
    <w:rsid w:val="00475C3D"/>
    <w:rsid w:val="00497F6F"/>
    <w:rsid w:val="004A5302"/>
    <w:rsid w:val="004A7687"/>
    <w:rsid w:val="004B37E8"/>
    <w:rsid w:val="004B5CD2"/>
    <w:rsid w:val="004C5B43"/>
    <w:rsid w:val="004D6D91"/>
    <w:rsid w:val="004F2A89"/>
    <w:rsid w:val="004F7F88"/>
    <w:rsid w:val="00506402"/>
    <w:rsid w:val="00506F69"/>
    <w:rsid w:val="00516DFF"/>
    <w:rsid w:val="00543F39"/>
    <w:rsid w:val="00544F2D"/>
    <w:rsid w:val="00547B11"/>
    <w:rsid w:val="00560D59"/>
    <w:rsid w:val="0057482E"/>
    <w:rsid w:val="005A1A72"/>
    <w:rsid w:val="005C2332"/>
    <w:rsid w:val="005D2800"/>
    <w:rsid w:val="005E4F2A"/>
    <w:rsid w:val="005F5D88"/>
    <w:rsid w:val="00601F8B"/>
    <w:rsid w:val="00616FDD"/>
    <w:rsid w:val="00674524"/>
    <w:rsid w:val="00697C01"/>
    <w:rsid w:val="006B3E75"/>
    <w:rsid w:val="006B4467"/>
    <w:rsid w:val="006B4CA3"/>
    <w:rsid w:val="006C7A54"/>
    <w:rsid w:val="006E2B77"/>
    <w:rsid w:val="006E7B40"/>
    <w:rsid w:val="006F47AA"/>
    <w:rsid w:val="006F5F48"/>
    <w:rsid w:val="00700485"/>
    <w:rsid w:val="0070592F"/>
    <w:rsid w:val="0071183B"/>
    <w:rsid w:val="007246FB"/>
    <w:rsid w:val="0075210F"/>
    <w:rsid w:val="0076456D"/>
    <w:rsid w:val="00773594"/>
    <w:rsid w:val="0078465D"/>
    <w:rsid w:val="007930ED"/>
    <w:rsid w:val="007A3D79"/>
    <w:rsid w:val="007C378E"/>
    <w:rsid w:val="007D0609"/>
    <w:rsid w:val="007D3A85"/>
    <w:rsid w:val="007E0985"/>
    <w:rsid w:val="008045D8"/>
    <w:rsid w:val="0080462A"/>
    <w:rsid w:val="00814C7D"/>
    <w:rsid w:val="00816127"/>
    <w:rsid w:val="008244CC"/>
    <w:rsid w:val="008302C7"/>
    <w:rsid w:val="00830E28"/>
    <w:rsid w:val="00830F2D"/>
    <w:rsid w:val="008331F7"/>
    <w:rsid w:val="00850020"/>
    <w:rsid w:val="00853432"/>
    <w:rsid w:val="00853879"/>
    <w:rsid w:val="00853A23"/>
    <w:rsid w:val="00856000"/>
    <w:rsid w:val="00864347"/>
    <w:rsid w:val="0088129D"/>
    <w:rsid w:val="00896692"/>
    <w:rsid w:val="008B1C72"/>
    <w:rsid w:val="008B3C6F"/>
    <w:rsid w:val="008D6C4D"/>
    <w:rsid w:val="00917645"/>
    <w:rsid w:val="00917D90"/>
    <w:rsid w:val="00923E95"/>
    <w:rsid w:val="009312A3"/>
    <w:rsid w:val="0093477C"/>
    <w:rsid w:val="00961BBB"/>
    <w:rsid w:val="00983861"/>
    <w:rsid w:val="009846A0"/>
    <w:rsid w:val="00985035"/>
    <w:rsid w:val="009919BC"/>
    <w:rsid w:val="009A58F5"/>
    <w:rsid w:val="009A77CB"/>
    <w:rsid w:val="009B1702"/>
    <w:rsid w:val="009C0CF1"/>
    <w:rsid w:val="009C7D19"/>
    <w:rsid w:val="009D0645"/>
    <w:rsid w:val="009E2EC8"/>
    <w:rsid w:val="009E563B"/>
    <w:rsid w:val="009F270C"/>
    <w:rsid w:val="009F4AAB"/>
    <w:rsid w:val="009F5065"/>
    <w:rsid w:val="00A12B89"/>
    <w:rsid w:val="00A16EC1"/>
    <w:rsid w:val="00A2111C"/>
    <w:rsid w:val="00A22C6A"/>
    <w:rsid w:val="00A233A8"/>
    <w:rsid w:val="00A33FFF"/>
    <w:rsid w:val="00A425B5"/>
    <w:rsid w:val="00A437DD"/>
    <w:rsid w:val="00A64183"/>
    <w:rsid w:val="00A95BAF"/>
    <w:rsid w:val="00AD03E2"/>
    <w:rsid w:val="00AE1D8A"/>
    <w:rsid w:val="00AE1FDE"/>
    <w:rsid w:val="00AE243B"/>
    <w:rsid w:val="00AE53D9"/>
    <w:rsid w:val="00AE6B32"/>
    <w:rsid w:val="00AF6CAA"/>
    <w:rsid w:val="00B070E8"/>
    <w:rsid w:val="00B13076"/>
    <w:rsid w:val="00B136E7"/>
    <w:rsid w:val="00B13B4B"/>
    <w:rsid w:val="00B16A62"/>
    <w:rsid w:val="00B54DDA"/>
    <w:rsid w:val="00B968FE"/>
    <w:rsid w:val="00BE19C9"/>
    <w:rsid w:val="00BE1C48"/>
    <w:rsid w:val="00C027A7"/>
    <w:rsid w:val="00C1387D"/>
    <w:rsid w:val="00C174D6"/>
    <w:rsid w:val="00C212CE"/>
    <w:rsid w:val="00C25FB1"/>
    <w:rsid w:val="00C36F05"/>
    <w:rsid w:val="00C469D8"/>
    <w:rsid w:val="00C5031D"/>
    <w:rsid w:val="00C53ADA"/>
    <w:rsid w:val="00C6615B"/>
    <w:rsid w:val="00C77E41"/>
    <w:rsid w:val="00C85828"/>
    <w:rsid w:val="00C91531"/>
    <w:rsid w:val="00C93DCC"/>
    <w:rsid w:val="00CD69E8"/>
    <w:rsid w:val="00CF3714"/>
    <w:rsid w:val="00CF7E41"/>
    <w:rsid w:val="00D139C3"/>
    <w:rsid w:val="00D2075D"/>
    <w:rsid w:val="00D24CF4"/>
    <w:rsid w:val="00D32446"/>
    <w:rsid w:val="00D335CB"/>
    <w:rsid w:val="00D5217D"/>
    <w:rsid w:val="00D52829"/>
    <w:rsid w:val="00D575F4"/>
    <w:rsid w:val="00D60F71"/>
    <w:rsid w:val="00D740EB"/>
    <w:rsid w:val="00D802A4"/>
    <w:rsid w:val="00D87FBC"/>
    <w:rsid w:val="00D95087"/>
    <w:rsid w:val="00D9546F"/>
    <w:rsid w:val="00DA1B1D"/>
    <w:rsid w:val="00DB66C1"/>
    <w:rsid w:val="00E11465"/>
    <w:rsid w:val="00E13401"/>
    <w:rsid w:val="00E1544F"/>
    <w:rsid w:val="00E21D83"/>
    <w:rsid w:val="00E23B15"/>
    <w:rsid w:val="00E26A46"/>
    <w:rsid w:val="00E31765"/>
    <w:rsid w:val="00E57759"/>
    <w:rsid w:val="00E675B9"/>
    <w:rsid w:val="00E802CE"/>
    <w:rsid w:val="00E80FFE"/>
    <w:rsid w:val="00E9181B"/>
    <w:rsid w:val="00E967CE"/>
    <w:rsid w:val="00E9779E"/>
    <w:rsid w:val="00EC03D0"/>
    <w:rsid w:val="00EC06C5"/>
    <w:rsid w:val="00EC4835"/>
    <w:rsid w:val="00EC5903"/>
    <w:rsid w:val="00EE69DF"/>
    <w:rsid w:val="00EF2E17"/>
    <w:rsid w:val="00EF4ADA"/>
    <w:rsid w:val="00F03722"/>
    <w:rsid w:val="00F1781A"/>
    <w:rsid w:val="00F2105D"/>
    <w:rsid w:val="00F52F00"/>
    <w:rsid w:val="00F570B7"/>
    <w:rsid w:val="00F67AC2"/>
    <w:rsid w:val="00F72418"/>
    <w:rsid w:val="00F72D85"/>
    <w:rsid w:val="00F7377D"/>
    <w:rsid w:val="00F74364"/>
    <w:rsid w:val="00F770D6"/>
    <w:rsid w:val="00F91A1E"/>
    <w:rsid w:val="00FA32D6"/>
    <w:rsid w:val="00FB359E"/>
    <w:rsid w:val="00FB5D42"/>
    <w:rsid w:val="00FD498F"/>
    <w:rsid w:val="00FE2979"/>
    <w:rsid w:val="00FE53FB"/>
    <w:rsid w:val="00FE7FAB"/>
    <w:rsid w:val="00FF63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264A9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7">
    <w:name w:val="Normal"/>
    <w:qFormat/>
    <w:rsid w:val="0020070E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1">
    <w:name w:val="heading 1"/>
    <w:basedOn w:val="a7"/>
    <w:next w:val="a7"/>
    <w:link w:val="10"/>
    <w:uiPriority w:val="1"/>
    <w:qFormat/>
    <w:rsid w:val="00C53ADA"/>
    <w:pPr>
      <w:numPr>
        <w:numId w:val="7"/>
      </w:numPr>
      <w:tabs>
        <w:tab w:val="left" w:pos="567"/>
      </w:tabs>
      <w:ind w:left="0" w:firstLine="851"/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1">
    <w:name w:val="heading 2"/>
    <w:basedOn w:val="a7"/>
    <w:next w:val="a7"/>
    <w:link w:val="23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ind w:left="0" w:firstLine="851"/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7"/>
    <w:next w:val="a7"/>
    <w:link w:val="30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ind w:left="0" w:firstLine="851"/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7"/>
    <w:next w:val="a7"/>
    <w:link w:val="40"/>
    <w:uiPriority w:val="1"/>
    <w:qFormat/>
    <w:rsid w:val="00384ECC"/>
    <w:pPr>
      <w:keepNext/>
      <w:numPr>
        <w:ilvl w:val="3"/>
        <w:numId w:val="7"/>
      </w:numPr>
      <w:ind w:left="0" w:firstLine="851"/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7"/>
    <w:next w:val="a7"/>
    <w:link w:val="50"/>
    <w:uiPriority w:val="1"/>
    <w:qFormat/>
    <w:rsid w:val="00384ECC"/>
    <w:pPr>
      <w:numPr>
        <w:ilvl w:val="4"/>
        <w:numId w:val="7"/>
      </w:numPr>
      <w:ind w:left="0" w:firstLine="851"/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7"/>
    <w:next w:val="a7"/>
    <w:link w:val="60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7"/>
    <w:next w:val="a7"/>
    <w:link w:val="70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7"/>
    <w:next w:val="a7"/>
    <w:link w:val="80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Title"/>
    <w:basedOn w:val="a7"/>
    <w:next w:val="a7"/>
    <w:link w:val="ac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d">
    <w:name w:val="Название рисунка"/>
    <w:basedOn w:val="a7"/>
    <w:next w:val="a7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e">
    <w:name w:val="Название таблицы"/>
    <w:basedOn w:val="a7"/>
    <w:next w:val="a7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ac">
    <w:name w:val="Заголовок Знак"/>
    <w:basedOn w:val="a8"/>
    <w:link w:val="ab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f">
    <w:name w:val="Программный код"/>
    <w:basedOn w:val="a7"/>
    <w:next w:val="a7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f0">
    <w:name w:val="Текст внутри таблицы"/>
    <w:basedOn w:val="a7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10">
    <w:name w:val="Заголовок 1 Знак"/>
    <w:basedOn w:val="a8"/>
    <w:link w:val="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23">
    <w:name w:val="Заголовок 2 Знак"/>
    <w:basedOn w:val="a8"/>
    <w:link w:val="21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30">
    <w:name w:val="Заголовок 3 Знак"/>
    <w:basedOn w:val="a8"/>
    <w:link w:val="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40">
    <w:name w:val="Заголовок 4 Знак"/>
    <w:basedOn w:val="a8"/>
    <w:link w:val="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50">
    <w:name w:val="Заголовок 5 Знак"/>
    <w:basedOn w:val="a8"/>
    <w:link w:val="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60">
    <w:name w:val="Заголовок 6 Знак"/>
    <w:basedOn w:val="a8"/>
    <w:link w:val="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70">
    <w:name w:val="Заголовок 7 Знак"/>
    <w:basedOn w:val="a8"/>
    <w:link w:val="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2">
    <w:name w:val="НИР нумерованный список"/>
    <w:basedOn w:val="a7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a7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af1">
    <w:name w:val="Intense Reference"/>
    <w:basedOn w:val="a8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11">
    <w:name w:val="toc 1"/>
    <w:basedOn w:val="a7"/>
    <w:next w:val="a7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24">
    <w:name w:val="toc 2"/>
    <w:basedOn w:val="a7"/>
    <w:next w:val="a7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31">
    <w:name w:val="toc 3"/>
    <w:basedOn w:val="a7"/>
    <w:next w:val="a7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af2">
    <w:name w:val="E-mail Signature"/>
    <w:basedOn w:val="a7"/>
    <w:link w:val="af3"/>
    <w:uiPriority w:val="99"/>
    <w:semiHidden/>
    <w:locked/>
    <w:rsid w:val="00F67AC2"/>
  </w:style>
  <w:style w:type="character" w:customStyle="1" w:styleId="af3">
    <w:name w:val="Электронная подпись Знак"/>
    <w:basedOn w:val="a8"/>
    <w:link w:val="af2"/>
    <w:uiPriority w:val="99"/>
    <w:semiHidden/>
    <w:rsid w:val="00F67AC2"/>
    <w:rPr>
      <w:rFonts w:eastAsiaTheme="minorEastAsia"/>
      <w:lang w:eastAsia="ru-RU"/>
    </w:rPr>
  </w:style>
  <w:style w:type="character" w:styleId="af4">
    <w:name w:val="Book Title"/>
    <w:basedOn w:val="a8"/>
    <w:uiPriority w:val="33"/>
    <w:semiHidden/>
    <w:locked/>
    <w:rsid w:val="00F67AC2"/>
    <w:rPr>
      <w:b/>
      <w:bCs/>
      <w:smallCaps/>
      <w:spacing w:val="5"/>
    </w:rPr>
  </w:style>
  <w:style w:type="character" w:styleId="af5">
    <w:name w:val="Subtle Reference"/>
    <w:basedOn w:val="a8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2">
    <w:name w:val="Светлая заливка1"/>
    <w:basedOn w:val="a9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2">
    <w:name w:val="List Bullet 2"/>
    <w:basedOn w:val="a7"/>
    <w:uiPriority w:val="99"/>
    <w:semiHidden/>
    <w:locked/>
    <w:rsid w:val="00985035"/>
    <w:pPr>
      <w:numPr>
        <w:numId w:val="4"/>
      </w:numPr>
      <w:contextualSpacing/>
    </w:pPr>
  </w:style>
  <w:style w:type="paragraph" w:styleId="af6">
    <w:name w:val="List Paragraph"/>
    <w:basedOn w:val="a7"/>
    <w:uiPriority w:val="99"/>
    <w:qFormat/>
    <w:locked/>
    <w:rsid w:val="00F52F00"/>
    <w:pPr>
      <w:ind w:left="720"/>
      <w:contextualSpacing/>
    </w:pPr>
  </w:style>
  <w:style w:type="table" w:styleId="af7">
    <w:name w:val="Table Grid"/>
    <w:basedOn w:val="a9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8">
    <w:name w:val="Рисунок"/>
    <w:basedOn w:val="a7"/>
    <w:next w:val="ad"/>
    <w:qFormat/>
    <w:rsid w:val="00BE19C9"/>
    <w:pPr>
      <w:keepNext/>
      <w:ind w:firstLine="0"/>
      <w:jc w:val="center"/>
    </w:pPr>
  </w:style>
  <w:style w:type="paragraph" w:styleId="af9">
    <w:name w:val="Balloon Text"/>
    <w:basedOn w:val="a7"/>
    <w:link w:val="afa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fb">
    <w:name w:val="Введение_заключение"/>
    <w:basedOn w:val="1"/>
    <w:next w:val="a7"/>
    <w:qFormat/>
    <w:rsid w:val="00F52F00"/>
    <w:pPr>
      <w:numPr>
        <w:numId w:val="0"/>
      </w:numPr>
      <w:jc w:val="center"/>
    </w:pPr>
  </w:style>
  <w:style w:type="character" w:customStyle="1" w:styleId="afa">
    <w:name w:val="Текст выноски Знак"/>
    <w:basedOn w:val="a8"/>
    <w:link w:val="af9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1">
    <w:name w:val="Список_ТИРЕ"/>
    <w:basedOn w:val="a7"/>
    <w:qFormat/>
    <w:rsid w:val="00384ECC"/>
    <w:pPr>
      <w:numPr>
        <w:numId w:val="8"/>
      </w:numPr>
      <w:ind w:left="0" w:firstLine="851"/>
    </w:pPr>
  </w:style>
  <w:style w:type="paragraph" w:customStyle="1" w:styleId="a0">
    <w:name w:val="Список_БУКВЫ"/>
    <w:basedOn w:val="a1"/>
    <w:qFormat/>
    <w:rsid w:val="00384ECC"/>
    <w:pPr>
      <w:numPr>
        <w:numId w:val="9"/>
      </w:numPr>
      <w:ind w:left="0" w:firstLine="851"/>
    </w:pPr>
  </w:style>
  <w:style w:type="paragraph" w:customStyle="1" w:styleId="a4">
    <w:name w:val="Список_ЦИФРЫ"/>
    <w:basedOn w:val="a0"/>
    <w:qFormat/>
    <w:rsid w:val="00384ECC"/>
    <w:pPr>
      <w:numPr>
        <w:numId w:val="10"/>
      </w:numPr>
      <w:ind w:left="0" w:firstLine="851"/>
    </w:pPr>
  </w:style>
  <w:style w:type="paragraph" w:customStyle="1" w:styleId="20">
    <w:name w:val="Список_2_уровня"/>
    <w:basedOn w:val="a0"/>
    <w:qFormat/>
    <w:rsid w:val="00384ECC"/>
    <w:pPr>
      <w:numPr>
        <w:numId w:val="11"/>
      </w:numPr>
      <w:ind w:left="0" w:firstLine="851"/>
    </w:pPr>
  </w:style>
  <w:style w:type="paragraph" w:customStyle="1" w:styleId="a5">
    <w:name w:val="Список источников"/>
    <w:basedOn w:val="a7"/>
    <w:qFormat/>
    <w:rsid w:val="00384ECC"/>
    <w:pPr>
      <w:numPr>
        <w:numId w:val="12"/>
      </w:numPr>
      <w:ind w:left="0" w:firstLine="851"/>
    </w:pPr>
  </w:style>
  <w:style w:type="paragraph" w:styleId="afc">
    <w:name w:val="header"/>
    <w:basedOn w:val="a7"/>
    <w:link w:val="afd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8"/>
    <w:link w:val="afc"/>
    <w:uiPriority w:val="99"/>
    <w:rsid w:val="00D60F71"/>
    <w:rPr>
      <w:rFonts w:ascii="Times New Roman" w:hAnsi="Times New Roman"/>
      <w:sz w:val="28"/>
    </w:rPr>
  </w:style>
  <w:style w:type="paragraph" w:styleId="afe">
    <w:name w:val="footer"/>
    <w:basedOn w:val="a7"/>
    <w:link w:val="aff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8"/>
    <w:link w:val="afe"/>
    <w:uiPriority w:val="99"/>
    <w:rsid w:val="00D60F71"/>
    <w:rPr>
      <w:rFonts w:ascii="Times New Roman" w:hAnsi="Times New Roman"/>
      <w:sz w:val="28"/>
    </w:rPr>
  </w:style>
  <w:style w:type="paragraph" w:styleId="aff0">
    <w:name w:val="Normal (Web)"/>
    <w:basedOn w:val="a7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ff1">
    <w:name w:val="_Название рисунка"/>
    <w:basedOn w:val="aff2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ff3">
    <w:name w:val="_Рисунок"/>
    <w:basedOn w:val="a7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2">
    <w:name w:val="_Маркированный2"/>
    <w:uiPriority w:val="99"/>
    <w:rsid w:val="00917645"/>
    <w:pPr>
      <w:numPr>
        <w:numId w:val="14"/>
      </w:numPr>
    </w:pPr>
  </w:style>
  <w:style w:type="paragraph" w:styleId="aff2">
    <w:name w:val="caption"/>
    <w:aliases w:val="Вставленный объект"/>
    <w:basedOn w:val="a7"/>
    <w:next w:val="a7"/>
    <w:link w:val="aff4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f5">
    <w:name w:val="Hyperlink"/>
    <w:basedOn w:val="a8"/>
    <w:uiPriority w:val="99"/>
    <w:locked/>
    <w:rsid w:val="00917645"/>
    <w:rPr>
      <w:color w:val="0000FF" w:themeColor="hyperlink"/>
      <w:u w:val="single"/>
    </w:rPr>
  </w:style>
  <w:style w:type="character" w:customStyle="1" w:styleId="aff4">
    <w:name w:val="Название объекта Знак"/>
    <w:aliases w:val="Вставленный объект Знак"/>
    <w:link w:val="aff2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13">
    <w:name w:val="Основной текст Знак1"/>
    <w:basedOn w:val="a8"/>
    <w:link w:val="aff6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ff7">
    <w:name w:val="Основной текст + Курсив"/>
    <w:aliases w:val="Интервал 0 pt15"/>
    <w:basedOn w:val="13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aff6">
    <w:name w:val="Body Text"/>
    <w:basedOn w:val="a7"/>
    <w:link w:val="13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ff8">
    <w:name w:val="Основной текст Знак"/>
    <w:basedOn w:val="a8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ff9">
    <w:name w:val="Подпись к картинке_"/>
    <w:basedOn w:val="a8"/>
    <w:link w:val="affa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fa">
    <w:name w:val="Подпись к картинке"/>
    <w:basedOn w:val="a7"/>
    <w:link w:val="aff9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13"/>
    <w:qFormat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1">
    <w:name w:val="Основной текст (6)_"/>
    <w:basedOn w:val="a8"/>
    <w:link w:val="62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2">
    <w:name w:val="Основной текст (6)"/>
    <w:basedOn w:val="a7"/>
    <w:link w:val="61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fb">
    <w:name w:val="Подпись к картинке + Курсив"/>
    <w:aliases w:val="Интервал 0 pt11"/>
    <w:basedOn w:val="aff9"/>
    <w:uiPriority w:val="99"/>
    <w:qFormat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character" w:styleId="affc">
    <w:name w:val="annotation reference"/>
    <w:basedOn w:val="a8"/>
    <w:uiPriority w:val="99"/>
    <w:semiHidden/>
    <w:unhideWhenUsed/>
    <w:locked/>
    <w:rsid w:val="004A5302"/>
    <w:rPr>
      <w:sz w:val="16"/>
      <w:szCs w:val="16"/>
    </w:rPr>
  </w:style>
  <w:style w:type="paragraph" w:styleId="affd">
    <w:name w:val="annotation text"/>
    <w:basedOn w:val="a7"/>
    <w:link w:val="affe"/>
    <w:uiPriority w:val="99"/>
    <w:semiHidden/>
    <w:unhideWhenUsed/>
    <w:locked/>
    <w:rsid w:val="004A5302"/>
    <w:pPr>
      <w:spacing w:line="240" w:lineRule="auto"/>
    </w:pPr>
    <w:rPr>
      <w:sz w:val="20"/>
      <w:szCs w:val="20"/>
    </w:rPr>
  </w:style>
  <w:style w:type="character" w:customStyle="1" w:styleId="affe">
    <w:name w:val="Текст примечания Знак"/>
    <w:basedOn w:val="a8"/>
    <w:link w:val="affd"/>
    <w:uiPriority w:val="99"/>
    <w:semiHidden/>
    <w:rsid w:val="004A5302"/>
    <w:rPr>
      <w:rFonts w:ascii="Times New Roman" w:hAnsi="Times New Roman"/>
      <w:sz w:val="20"/>
      <w:szCs w:val="20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locked/>
    <w:rsid w:val="004A5302"/>
    <w:rPr>
      <w:b/>
      <w:bCs/>
    </w:rPr>
  </w:style>
  <w:style w:type="character" w:customStyle="1" w:styleId="afff0">
    <w:name w:val="Тема примечания Знак"/>
    <w:basedOn w:val="affe"/>
    <w:link w:val="afff"/>
    <w:uiPriority w:val="99"/>
    <w:semiHidden/>
    <w:rsid w:val="004A5302"/>
    <w:rPr>
      <w:rFonts w:ascii="Times New Roman" w:hAnsi="Times New Roman"/>
      <w:b/>
      <w:bCs/>
      <w:sz w:val="20"/>
      <w:szCs w:val="20"/>
    </w:rPr>
  </w:style>
  <w:style w:type="paragraph" w:customStyle="1" w:styleId="a3">
    <w:name w:val="Подпись рисунка"/>
    <w:basedOn w:val="a7"/>
    <w:next w:val="a7"/>
    <w:rsid w:val="00456558"/>
    <w:pPr>
      <w:numPr>
        <w:numId w:val="30"/>
      </w:numPr>
      <w:suppressAutoHyphens/>
      <w:jc w:val="center"/>
    </w:pPr>
  </w:style>
  <w:style w:type="character" w:styleId="afff1">
    <w:name w:val="Unresolved Mention"/>
    <w:basedOn w:val="a8"/>
    <w:uiPriority w:val="99"/>
    <w:semiHidden/>
    <w:unhideWhenUsed/>
    <w:rsid w:val="00374C59"/>
    <w:rPr>
      <w:color w:val="605E5C"/>
      <w:shd w:val="clear" w:color="auto" w:fill="E1DFDD"/>
    </w:rPr>
  </w:style>
  <w:style w:type="character" w:styleId="afff2">
    <w:name w:val="FollowedHyperlink"/>
    <w:basedOn w:val="a8"/>
    <w:uiPriority w:val="99"/>
    <w:semiHidden/>
    <w:unhideWhenUsed/>
    <w:locked/>
    <w:rsid w:val="00374C59"/>
    <w:rPr>
      <w:color w:val="800080" w:themeColor="followedHyperlink"/>
      <w:u w:val="single"/>
    </w:rPr>
  </w:style>
  <w:style w:type="paragraph" w:customStyle="1" w:styleId="afff3">
    <w:name w:val="Стиль Лабораторной"/>
    <w:basedOn w:val="a7"/>
    <w:link w:val="afff4"/>
    <w:qFormat/>
    <w:rsid w:val="002632D6"/>
    <w:pPr>
      <w:spacing w:line="240" w:lineRule="auto"/>
      <w:ind w:firstLine="0"/>
      <w:jc w:val="center"/>
    </w:pPr>
    <w:rPr>
      <w:b/>
      <w:sz w:val="32"/>
      <w:szCs w:val="32"/>
      <w:lang w:val="en-US"/>
    </w:rPr>
  </w:style>
  <w:style w:type="character" w:customStyle="1" w:styleId="afff4">
    <w:name w:val="Стиль Лабораторной Знак"/>
    <w:basedOn w:val="a8"/>
    <w:link w:val="afff3"/>
    <w:rsid w:val="002632D6"/>
    <w:rPr>
      <w:rFonts w:ascii="Times New Roman" w:hAnsi="Times New Roman"/>
      <w:b/>
      <w:sz w:val="32"/>
      <w:szCs w:val="32"/>
      <w:lang w:val="en-US"/>
    </w:rPr>
  </w:style>
  <w:style w:type="paragraph" w:customStyle="1" w:styleId="afff5">
    <w:name w:val="Тема лабораторной работы"/>
    <w:basedOn w:val="a7"/>
    <w:qFormat/>
    <w:rsid w:val="004D6D91"/>
    <w:pPr>
      <w:tabs>
        <w:tab w:val="num" w:pos="0"/>
      </w:tabs>
      <w:suppressAutoHyphens/>
      <w:spacing w:line="240" w:lineRule="auto"/>
      <w:ind w:firstLine="0"/>
      <w:jc w:val="center"/>
    </w:pPr>
    <w:rPr>
      <w:rFonts w:eastAsia="Times New Roman" w:cs="Times New Roman"/>
    </w:rPr>
  </w:style>
  <w:style w:type="paragraph" w:customStyle="1" w:styleId="afff6">
    <w:name w:val="МинОбрСПбПУ"/>
    <w:basedOn w:val="a7"/>
    <w:qFormat/>
    <w:rsid w:val="004D6D91"/>
    <w:pPr>
      <w:ind w:right="567"/>
      <w:jc w:val="center"/>
    </w:pPr>
    <w:rPr>
      <w:rFonts w:eastAsia="Times New Roman"/>
    </w:rPr>
  </w:style>
  <w:style w:type="paragraph" w:customStyle="1" w:styleId="afff7">
    <w:name w:val="Роспись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851" w:firstLine="0"/>
      <w:jc w:val="left"/>
    </w:pPr>
    <w:rPr>
      <w:rFonts w:cs="Times New Roman"/>
      <w:i/>
      <w:sz w:val="22"/>
      <w:szCs w:val="22"/>
    </w:rPr>
  </w:style>
  <w:style w:type="paragraph" w:customStyle="1" w:styleId="41">
    <w:name w:val="Подпись4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567" w:firstLine="0"/>
      <w:jc w:val="center"/>
    </w:pPr>
    <w:rPr>
      <w:rFonts w:cs="Times New Roman"/>
      <w:i/>
      <w:sz w:val="22"/>
      <w:szCs w:val="22"/>
    </w:rPr>
  </w:style>
  <w:style w:type="paragraph" w:customStyle="1" w:styleId="a">
    <w:name w:val="Кто_я"/>
    <w:basedOn w:val="af6"/>
    <w:qFormat/>
    <w:rsid w:val="00111FF9"/>
    <w:pPr>
      <w:numPr>
        <w:numId w:val="24"/>
      </w:numPr>
      <w:tabs>
        <w:tab w:val="clear" w:pos="0"/>
      </w:tabs>
      <w:spacing w:before="240" w:after="200" w:line="240" w:lineRule="auto"/>
      <w:ind w:left="567" w:firstLine="0"/>
      <w:jc w:val="right"/>
    </w:pPr>
    <w:rPr>
      <w:rFonts w:cs="Times New Roman"/>
    </w:rPr>
  </w:style>
  <w:style w:type="paragraph" w:customStyle="1" w:styleId="a6">
    <w:name w:val="Заголовок_пункта"/>
    <w:basedOn w:val="af6"/>
    <w:qFormat/>
    <w:rsid w:val="00111FF9"/>
    <w:pPr>
      <w:numPr>
        <w:numId w:val="26"/>
      </w:numPr>
      <w:suppressAutoHyphens/>
      <w:ind w:firstLine="419"/>
      <w:outlineLvl w:val="0"/>
    </w:pPr>
    <w:rPr>
      <w:rFonts w:eastAsia="Times New Roman" w:cs="Times New Roman"/>
      <w:b/>
    </w:rPr>
  </w:style>
  <w:style w:type="paragraph" w:customStyle="1" w:styleId="afff8">
    <w:name w:val="Заголовок_таблицы"/>
    <w:basedOn w:val="af0"/>
    <w:qFormat/>
    <w:rsid w:val="00111FF9"/>
    <w:rPr>
      <w:b/>
    </w:rPr>
  </w:style>
  <w:style w:type="paragraph" w:customStyle="1" w:styleId="afff9">
    <w:name w:val="Название_таблицы"/>
    <w:basedOn w:val="aff2"/>
    <w:qFormat/>
    <w:rsid w:val="0030071C"/>
    <w:pPr>
      <w:keepNext/>
      <w:jc w:val="left"/>
    </w:pPr>
    <w:rPr>
      <w:b w:val="0"/>
      <w:color w:val="000000" w:themeColor="text1"/>
      <w:sz w:val="28"/>
    </w:rPr>
  </w:style>
  <w:style w:type="paragraph" w:customStyle="1" w:styleId="afffa">
    <w:name w:val="Название_рисунка"/>
    <w:basedOn w:val="aff2"/>
    <w:qFormat/>
    <w:rsid w:val="0030071C"/>
    <w:pPr>
      <w:jc w:val="center"/>
    </w:pPr>
    <w:rPr>
      <w:b w:val="0"/>
      <w:color w:val="000000" w:themeColor="text1"/>
      <w:sz w:val="28"/>
    </w:rPr>
  </w:style>
  <w:style w:type="paragraph" w:styleId="afffb">
    <w:name w:val="Intense Quote"/>
    <w:basedOn w:val="a7"/>
    <w:next w:val="a7"/>
    <w:link w:val="afffc"/>
    <w:uiPriority w:val="30"/>
    <w:locked/>
    <w:rsid w:val="00D335C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c">
    <w:name w:val="Выделенная цитата Знак"/>
    <w:basedOn w:val="a8"/>
    <w:link w:val="afffb"/>
    <w:uiPriority w:val="30"/>
    <w:rsid w:val="00D335CB"/>
    <w:rPr>
      <w:rFonts w:ascii="Times New Roman" w:hAnsi="Times New Roman"/>
      <w:i/>
      <w:iCs/>
      <w:color w:val="4F81BD" w:themeColor="accent1"/>
      <w:sz w:val="28"/>
      <w:szCs w:val="28"/>
    </w:rPr>
  </w:style>
  <w:style w:type="paragraph" w:customStyle="1" w:styleId="afffd">
    <w:name w:val="АААААААААА"/>
    <w:basedOn w:val="a7"/>
    <w:qFormat/>
    <w:rsid w:val="00D335CB"/>
    <w:pPr>
      <w:spacing w:line="240" w:lineRule="auto"/>
    </w:pPr>
    <w:rPr>
      <w:rFonts w:eastAsia="Times New Roman" w:cs="Times New Roman"/>
      <w:b/>
    </w:rPr>
  </w:style>
  <w:style w:type="character" w:styleId="afffe">
    <w:name w:val="Subtle Emphasis"/>
    <w:basedOn w:val="a8"/>
    <w:uiPriority w:val="99"/>
    <w:locked/>
    <w:rsid w:val="0057482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915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9019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9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hyperlink" Target="https://dlcdn.apache.org/httpd/httpd-2.4.53.tar.gz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stackoverflow.com/questions/10663180/apache-installation-libpcre-error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://localhost/secret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dlcdn.apache.org/httpd/" TargetMode="External"/><Relationship Id="rId17" Type="http://schemas.openxmlformats.org/officeDocument/2006/relationships/hyperlink" Target="http://pcre.org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hyperlink" Target="https://timeweb.com/ru/community/articles/kak-nastroit-avtorizaciyu-po-parolyu-na-apache-s-ubuntu-16-04-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nav\OneDrive\&#1044;&#1086;&#1082;&#1091;&#1084;&#1077;&#1085;&#1090;&#1099;\&#1053;&#1072;&#1089;&#1090;&#1088;&#1072;&#1080;&#1074;&#1072;&#1077;&#1084;&#1099;&#1077;%20&#1096;&#1072;&#1073;&#1083;&#1086;&#1085;&#1099;%20Office\report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89E52C-15FD-4335-8A49-57FD7BB9C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TotalTime>0</TotalTime>
  <Pages>26</Pages>
  <Words>2838</Words>
  <Characters>16180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/>
  <cp:revision>1</cp:revision>
  <dcterms:created xsi:type="dcterms:W3CDTF">2022-08-19T09:56:00Z</dcterms:created>
  <dcterms:modified xsi:type="dcterms:W3CDTF">2022-09-06T20:00:00Z</dcterms:modified>
</cp:coreProperties>
</file>